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6F188F" w14:textId="77777777" w:rsidR="004E44C1" w:rsidRDefault="004E44C1" w:rsidP="005729CB">
      <w:pPr>
        <w:spacing w:after="0" w:line="240" w:lineRule="auto"/>
        <w:jc w:val="right"/>
        <w:rPr>
          <w:b/>
          <w:sz w:val="44"/>
          <w:lang w:val="en-US"/>
        </w:rPr>
      </w:pPr>
      <w:r w:rsidRPr="004E44C1">
        <w:rPr>
          <w:b/>
          <w:sz w:val="44"/>
          <w:lang w:val="en-US"/>
        </w:rPr>
        <w:t xml:space="preserve"> </w:t>
      </w:r>
      <w:sdt>
        <w:sdtPr>
          <w:rPr>
            <w:b/>
            <w:sz w:val="44"/>
            <w:lang w:val="en-US"/>
          </w:rPr>
          <w:id w:val="890923300"/>
          <w:placeholder>
            <w:docPart w:val="5EB864E145D14083BA9BFD0FB3A136C5"/>
          </w:placeholder>
          <w:text/>
        </w:sdtPr>
        <w:sdtEndPr/>
        <w:sdtContent>
          <w:r w:rsidR="00434FB3">
            <w:rPr>
              <w:b/>
              <w:sz w:val="44"/>
              <w:lang w:val="en-US"/>
            </w:rPr>
            <w:t>Word Shakers</w:t>
          </w:r>
        </w:sdtContent>
      </w:sdt>
    </w:p>
    <w:sdt>
      <w:sdtPr>
        <w:rPr>
          <w:sz w:val="20"/>
          <w:lang w:val="en-US"/>
        </w:rPr>
        <w:id w:val="-247648126"/>
        <w:placeholder>
          <w:docPart w:val="1A8FDBF6680F44DB8AD54009F85B5010"/>
        </w:placeholder>
        <w:text/>
      </w:sdtPr>
      <w:sdtEndPr/>
      <w:sdtContent>
        <w:p w14:paraId="460E002A" w14:textId="77777777" w:rsidR="004E44C1" w:rsidRPr="00C9622A" w:rsidRDefault="003B3374" w:rsidP="004E44C1">
          <w:pPr>
            <w:spacing w:after="0"/>
            <w:jc w:val="right"/>
            <w:rPr>
              <w:b/>
              <w:sz w:val="32"/>
              <w:lang w:val="en-US"/>
            </w:rPr>
          </w:pPr>
          <w:r>
            <w:rPr>
              <w:sz w:val="20"/>
              <w:lang w:val="en-US"/>
            </w:rPr>
            <w:t>Kunie Sani Ak Jingan, SK Niup, Samarahan</w:t>
          </w:r>
        </w:p>
      </w:sdtContent>
    </w:sdt>
    <w:p w14:paraId="22291969" w14:textId="77777777" w:rsidR="004E44C1" w:rsidRDefault="004D6341" w:rsidP="004436AA">
      <w:pPr>
        <w:spacing w:after="0" w:line="240" w:lineRule="auto"/>
        <w:rPr>
          <w:b/>
          <w:sz w:val="24"/>
          <w:lang w:val="en-US"/>
        </w:rPr>
      </w:pPr>
      <w:r w:rsidRPr="00BB384B">
        <w:rPr>
          <w:b/>
          <w:smallCaps/>
          <w:noProof/>
          <w:sz w:val="28"/>
          <w:lang w:val="en-AU" w:eastAsia="en-A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E8E817C" wp14:editId="5C0A370E">
                <wp:simplePos x="0" y="0"/>
                <wp:positionH relativeFrom="column">
                  <wp:posOffset>2199736</wp:posOffset>
                </wp:positionH>
                <wp:positionV relativeFrom="paragraph">
                  <wp:posOffset>176362</wp:posOffset>
                </wp:positionV>
                <wp:extent cx="4741545" cy="8548778"/>
                <wp:effectExtent l="0" t="0" r="1905" b="508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1545" cy="854877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44E02E" w14:textId="77777777" w:rsidR="00C9622A" w:rsidRDefault="00C9622A" w:rsidP="00C9622A">
                            <w:pPr>
                              <w:spacing w:after="0" w:line="240" w:lineRule="auto"/>
                              <w:rPr>
                                <w:b/>
                                <w:sz w:val="28"/>
                              </w:rPr>
                            </w:pPr>
                          </w:p>
                          <w:p w14:paraId="12592825" w14:textId="77777777" w:rsidR="00084C13" w:rsidRDefault="00084C13" w:rsidP="00C9622A">
                            <w:pPr>
                              <w:spacing w:after="0" w:line="240" w:lineRule="auto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Materials</w:t>
                            </w:r>
                            <w:r w:rsidRPr="00712E59">
                              <w:rPr>
                                <w:b/>
                                <w:sz w:val="28"/>
                              </w:rPr>
                              <w:t>:</w:t>
                            </w:r>
                          </w:p>
                          <w:p w14:paraId="0165C858" w14:textId="0ECD6753" w:rsidR="00084C13" w:rsidRPr="005B45AB" w:rsidRDefault="00502291" w:rsidP="00084C13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Colo</w:t>
                            </w:r>
                            <w:r w:rsidR="00A716D2">
                              <w:rPr>
                                <w:sz w:val="20"/>
                              </w:rPr>
                              <w:t>u</w:t>
                            </w:r>
                            <w:r>
                              <w:rPr>
                                <w:sz w:val="20"/>
                              </w:rPr>
                              <w:t xml:space="preserve">r </w:t>
                            </w:r>
                            <w:r w:rsidR="00434FB3">
                              <w:rPr>
                                <w:sz w:val="20"/>
                              </w:rPr>
                              <w:t xml:space="preserve">paper, </w:t>
                            </w:r>
                            <w:r w:rsidR="00CF4A85">
                              <w:rPr>
                                <w:sz w:val="20"/>
                              </w:rPr>
                              <w:t xml:space="preserve">empty </w:t>
                            </w:r>
                            <w:r w:rsidR="005D5C4F">
                              <w:rPr>
                                <w:sz w:val="20"/>
                              </w:rPr>
                              <w:t xml:space="preserve">1.5 or 2 litre </w:t>
                            </w:r>
                            <w:r w:rsidR="00CF4A85">
                              <w:rPr>
                                <w:sz w:val="20"/>
                              </w:rPr>
                              <w:t>plastic</w:t>
                            </w:r>
                            <w:r w:rsidR="00434FB3">
                              <w:rPr>
                                <w:sz w:val="20"/>
                              </w:rPr>
                              <w:t xml:space="preserve"> bottles</w:t>
                            </w:r>
                            <w:r w:rsidR="007E4E6C">
                              <w:rPr>
                                <w:sz w:val="20"/>
                              </w:rPr>
                              <w:t>, r</w:t>
                            </w:r>
                            <w:r w:rsidR="00434FB3">
                              <w:rPr>
                                <w:sz w:val="20"/>
                              </w:rPr>
                              <w:t>ice</w:t>
                            </w:r>
                          </w:p>
                          <w:p w14:paraId="38C39496" w14:textId="77777777" w:rsidR="00084C13" w:rsidRDefault="00084C13" w:rsidP="00084C13">
                            <w:pPr>
                              <w:spacing w:after="0"/>
                              <w:rPr>
                                <w:b/>
                                <w:sz w:val="28"/>
                                <w:lang w:val="en-US"/>
                              </w:rPr>
                            </w:pPr>
                            <w:r w:rsidRPr="00712E59">
                              <w:rPr>
                                <w:b/>
                                <w:sz w:val="28"/>
                                <w:lang w:val="en-US"/>
                              </w:rPr>
                              <w:t>Procedure:</w:t>
                            </w:r>
                          </w:p>
                          <w:p w14:paraId="7AF22555" w14:textId="77777777" w:rsidR="00A716D2" w:rsidRDefault="003B3374" w:rsidP="00084C13">
                            <w:pPr>
                              <w:spacing w:after="0" w:line="240" w:lineRule="auto"/>
                              <w:rPr>
                                <w:b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0"/>
                                <w:lang w:val="en-US"/>
                              </w:rPr>
                              <w:t xml:space="preserve">Before class: </w:t>
                            </w:r>
                          </w:p>
                          <w:p w14:paraId="33083FEF" w14:textId="1C49A16C" w:rsidR="00A716D2" w:rsidRDefault="003B3374" w:rsidP="00A716D2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rPr>
                                <w:sz w:val="20"/>
                                <w:lang w:val="en-US"/>
                              </w:rPr>
                            </w:pPr>
                            <w:r w:rsidRPr="00A716D2">
                              <w:rPr>
                                <w:sz w:val="20"/>
                                <w:lang w:val="en-US"/>
                              </w:rPr>
                              <w:t xml:space="preserve">Select </w:t>
                            </w:r>
                            <w:r w:rsidR="007951F4" w:rsidRPr="00A716D2">
                              <w:rPr>
                                <w:sz w:val="20"/>
                                <w:lang w:val="en-US"/>
                              </w:rPr>
                              <w:t xml:space="preserve">3 </w:t>
                            </w:r>
                            <w:r w:rsidR="00257A72">
                              <w:rPr>
                                <w:sz w:val="20"/>
                                <w:lang w:val="en-US"/>
                              </w:rPr>
                              <w:t>categories of words to practic</w:t>
                            </w:r>
                            <w:r w:rsidRPr="00A716D2">
                              <w:rPr>
                                <w:sz w:val="20"/>
                                <w:lang w:val="en-US"/>
                              </w:rPr>
                              <w:t xml:space="preserve">e, with 6-10 words in each </w:t>
                            </w:r>
                            <w:r w:rsidR="00CF4A85" w:rsidRPr="00A716D2">
                              <w:rPr>
                                <w:sz w:val="20"/>
                                <w:lang w:val="en-US"/>
                              </w:rPr>
                              <w:t>categor</w:t>
                            </w:r>
                            <w:r w:rsidR="007951F4" w:rsidRPr="00A716D2">
                              <w:rPr>
                                <w:sz w:val="20"/>
                                <w:lang w:val="en-US"/>
                              </w:rPr>
                              <w:t>y</w:t>
                            </w:r>
                            <w:r w:rsidRPr="00A716D2">
                              <w:rPr>
                                <w:sz w:val="20"/>
                                <w:lang w:val="en-US"/>
                              </w:rPr>
                              <w:t>.</w:t>
                            </w:r>
                          </w:p>
                          <w:p w14:paraId="16D87BA6" w14:textId="77777777" w:rsidR="00A716D2" w:rsidRDefault="003B3374" w:rsidP="00A716D2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rPr>
                                <w:sz w:val="20"/>
                                <w:lang w:val="en-US"/>
                              </w:rPr>
                            </w:pPr>
                            <w:r w:rsidRPr="00A716D2">
                              <w:rPr>
                                <w:sz w:val="20"/>
                                <w:lang w:val="en-US"/>
                              </w:rPr>
                              <w:t xml:space="preserve">Print </w:t>
                            </w:r>
                            <w:r w:rsidR="007951F4" w:rsidRPr="00A716D2">
                              <w:rPr>
                                <w:sz w:val="20"/>
                                <w:lang w:val="en-US"/>
                              </w:rPr>
                              <w:t xml:space="preserve">the words </w:t>
                            </w:r>
                            <w:r w:rsidRPr="00A716D2">
                              <w:rPr>
                                <w:sz w:val="20"/>
                                <w:lang w:val="en-US"/>
                              </w:rPr>
                              <w:t xml:space="preserve">on colour paper and cut </w:t>
                            </w:r>
                            <w:r w:rsidR="007951F4" w:rsidRPr="00A716D2">
                              <w:rPr>
                                <w:sz w:val="20"/>
                                <w:lang w:val="en-US"/>
                              </w:rPr>
                              <w:t>into</w:t>
                            </w:r>
                            <w:r w:rsidRPr="00A716D2">
                              <w:rPr>
                                <w:sz w:val="20"/>
                                <w:lang w:val="en-US"/>
                              </w:rPr>
                              <w:t xml:space="preserve"> individual words. </w:t>
                            </w:r>
                          </w:p>
                          <w:p w14:paraId="4228164F" w14:textId="0A0C3B97" w:rsidR="00084C13" w:rsidRPr="00A716D2" w:rsidRDefault="003B3374" w:rsidP="00A716D2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rPr>
                                <w:sz w:val="20"/>
                                <w:lang w:val="en-US"/>
                              </w:rPr>
                            </w:pPr>
                            <w:r w:rsidRPr="00A716D2">
                              <w:rPr>
                                <w:sz w:val="20"/>
                                <w:lang w:val="en-US"/>
                              </w:rPr>
                              <w:t>Place words in an empty plastic bottle and half-fill the bottle with white rice</w:t>
                            </w:r>
                            <w:r w:rsidRPr="00A716D2">
                              <w:rPr>
                                <w:b/>
                                <w:sz w:val="20"/>
                                <w:lang w:val="en-US"/>
                              </w:rPr>
                              <w:t>.</w:t>
                            </w:r>
                          </w:p>
                          <w:p w14:paraId="16ECB582" w14:textId="77777777" w:rsidR="00084C13" w:rsidRDefault="00084C13" w:rsidP="00084C13">
                            <w:pPr>
                              <w:spacing w:after="0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11FC09C8" w14:textId="77777777" w:rsidR="00084C13" w:rsidRPr="00F445B8" w:rsidRDefault="00084C13" w:rsidP="00084C13">
                            <w:pPr>
                              <w:rPr>
                                <w:b/>
                                <w:szCs w:val="24"/>
                                <w:lang w:val="en-US"/>
                              </w:rPr>
                            </w:pPr>
                            <w:r w:rsidRPr="00F445B8">
                              <w:rPr>
                                <w:b/>
                                <w:szCs w:val="24"/>
                                <w:lang w:val="en-US"/>
                              </w:rPr>
                              <w:t>In class:</w:t>
                            </w:r>
                          </w:p>
                          <w:sdt>
                            <w:sdtPr>
                              <w:rPr>
                                <w:lang w:val="en-US"/>
                              </w:rPr>
                              <w:id w:val="-647284034"/>
                            </w:sdtPr>
                            <w:sdtEndPr/>
                            <w:sdtContent>
                              <w:p w14:paraId="0D0FF10F" w14:textId="5CEFA0C8" w:rsidR="00B96A44" w:rsidRDefault="007951F4" w:rsidP="00B96A44">
                                <w:pPr>
                                  <w:pStyle w:val="ListParagraph"/>
                                  <w:numPr>
                                    <w:ilvl w:val="0"/>
                                    <w:numId w:val="2"/>
                                  </w:numPr>
                                  <w:spacing w:after="0" w:line="240" w:lineRule="auto"/>
                                  <w:rPr>
                                    <w:sz w:val="20"/>
                                    <w:lang w:val="en-US"/>
                                  </w:rPr>
                                </w:pPr>
                                <w:r w:rsidRPr="00B46665"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  <w:t>The activity can be used</w:t>
                                </w:r>
                                <w:r>
                                  <w:rPr>
                                    <w:lang w:val="en-US"/>
                                  </w:rPr>
                                  <w:t xml:space="preserve"> </w:t>
                                </w:r>
                                <w:r w:rsidR="00B46665">
                                  <w:rPr>
                                    <w:sz w:val="20"/>
                                    <w:lang w:val="en-US"/>
                                  </w:rPr>
                                  <w:t>as an end-</w:t>
                                </w:r>
                                <w:r w:rsidR="003B3374">
                                  <w:rPr>
                                    <w:sz w:val="20"/>
                                    <w:lang w:val="en-US"/>
                                  </w:rPr>
                                  <w:t xml:space="preserve">of </w:t>
                                </w:r>
                                <w:r w:rsidR="00B46665">
                                  <w:rPr>
                                    <w:sz w:val="20"/>
                                    <w:lang w:val="en-US"/>
                                  </w:rPr>
                                  <w:t>-</w:t>
                                </w:r>
                                <w:r w:rsidR="003B3374">
                                  <w:rPr>
                                    <w:sz w:val="20"/>
                                    <w:lang w:val="en-US"/>
                                  </w:rPr>
                                  <w:t>class activity to review the different chosen categories</w:t>
                                </w:r>
                                <w:r>
                                  <w:rPr>
                                    <w:sz w:val="20"/>
                                    <w:lang w:val="en-US"/>
                                  </w:rPr>
                                  <w:t xml:space="preserve"> taught during the lesson or </w:t>
                                </w:r>
                                <w:r w:rsidR="00CF4A85">
                                  <w:rPr>
                                    <w:sz w:val="20"/>
                                    <w:lang w:val="en-US"/>
                                  </w:rPr>
                                  <w:t>use</w:t>
                                </w:r>
                                <w:r w:rsidR="00B46665">
                                  <w:rPr>
                                    <w:sz w:val="20"/>
                                    <w:lang w:val="en-US"/>
                                  </w:rPr>
                                  <w:t>d</w:t>
                                </w:r>
                                <w:r w:rsidR="00CF4A85">
                                  <w:rPr>
                                    <w:sz w:val="20"/>
                                    <w:lang w:val="en-US"/>
                                  </w:rPr>
                                  <w:t xml:space="preserve"> as a</w:t>
                                </w:r>
                                <w:r>
                                  <w:rPr>
                                    <w:sz w:val="20"/>
                                    <w:lang w:val="en-US"/>
                                  </w:rPr>
                                  <w:t xml:space="preserve">n </w:t>
                                </w:r>
                                <w:r w:rsidR="00CF4A85">
                                  <w:rPr>
                                    <w:sz w:val="20"/>
                                    <w:lang w:val="en-US"/>
                                  </w:rPr>
                                  <w:t>activity for fast-finishers.</w:t>
                                </w:r>
                              </w:p>
                              <w:p w14:paraId="379F9727" w14:textId="6DE09CE3" w:rsidR="004D6341" w:rsidRPr="00A716D2" w:rsidRDefault="004D6341" w:rsidP="004D6341">
                                <w:pPr>
                                  <w:pStyle w:val="ListParagraph"/>
                                  <w:numPr>
                                    <w:ilvl w:val="0"/>
                                    <w:numId w:val="2"/>
                                  </w:numPr>
                                  <w:spacing w:after="0" w:line="240" w:lineRule="auto"/>
                                  <w:rPr>
                                    <w:sz w:val="20"/>
                                    <w:lang w:val="en-US"/>
                                  </w:rPr>
                                </w:pPr>
                                <w:r>
                                  <w:rPr>
                                    <w:sz w:val="20"/>
                                    <w:lang w:val="en-US"/>
                                  </w:rPr>
                                  <w:t xml:space="preserve">Tell students that they will have a time limit of 5-10 minutes depending on </w:t>
                                </w:r>
                                <w:r w:rsidR="00A716D2">
                                  <w:rPr>
                                    <w:sz w:val="20"/>
                                    <w:lang w:val="en-US"/>
                                  </w:rPr>
                                  <w:t xml:space="preserve">level, </w:t>
                                </w:r>
                                <w:r>
                                  <w:rPr>
                                    <w:sz w:val="20"/>
                                    <w:lang w:val="en-US"/>
                                  </w:rPr>
                                  <w:t>difficulty and number of words in the bottle.</w:t>
                                </w:r>
                              </w:p>
                              <w:p w14:paraId="007690AF" w14:textId="77777777" w:rsidR="00B96A44" w:rsidRPr="00B96A44" w:rsidRDefault="003B3374" w:rsidP="00B96A44">
                                <w:pPr>
                                  <w:pStyle w:val="ListParagraph"/>
                                  <w:numPr>
                                    <w:ilvl w:val="0"/>
                                    <w:numId w:val="2"/>
                                  </w:numPr>
                                  <w:spacing w:after="0" w:line="240" w:lineRule="auto"/>
                                  <w:rPr>
                                    <w:sz w:val="20"/>
                                    <w:lang w:val="en-US"/>
                                  </w:rPr>
                                </w:pPr>
                                <w:r>
                                  <w:rPr>
                                    <w:sz w:val="20"/>
                                    <w:lang w:val="en-US"/>
                                  </w:rPr>
                                  <w:t>Give each individual/pair/small group a bottle and ask them to find words in a given category.</w:t>
                                </w:r>
                              </w:p>
                              <w:p w14:paraId="12FC0217" w14:textId="034E0BC8" w:rsidR="003B3374" w:rsidRDefault="007951F4" w:rsidP="00B96A44">
                                <w:pPr>
                                  <w:pStyle w:val="ListParagraph"/>
                                  <w:numPr>
                                    <w:ilvl w:val="0"/>
                                    <w:numId w:val="2"/>
                                  </w:numPr>
                                  <w:spacing w:after="0" w:line="240" w:lineRule="auto"/>
                                  <w:rPr>
                                    <w:sz w:val="20"/>
                                    <w:lang w:val="en-US"/>
                                  </w:rPr>
                                </w:pPr>
                                <w:r>
                                  <w:rPr>
                                    <w:sz w:val="20"/>
                                    <w:lang w:val="en-US"/>
                                  </w:rPr>
                                  <w:t>The w</w:t>
                                </w:r>
                                <w:r w:rsidR="003B3374">
                                  <w:rPr>
                                    <w:sz w:val="20"/>
                                    <w:lang w:val="en-US"/>
                                  </w:rPr>
                                  <w:t xml:space="preserve">inning group is the one to find the most words from their category within the time limit. </w:t>
                                </w:r>
                              </w:p>
                              <w:p w14:paraId="68E8F209" w14:textId="6FF7FD48" w:rsidR="00CF4A85" w:rsidRPr="00B46665" w:rsidRDefault="00B46665" w:rsidP="00B46665">
                                <w:pPr>
                                  <w:pStyle w:val="ListParagraph"/>
                                  <w:numPr>
                                    <w:ilvl w:val="0"/>
                                    <w:numId w:val="5"/>
                                  </w:numPr>
                                  <w:spacing w:after="0" w:line="240" w:lineRule="auto"/>
                                  <w:rPr>
                                    <w:sz w:val="20"/>
                                    <w:lang w:val="en-US"/>
                                  </w:rPr>
                                </w:pPr>
                                <w:r>
                                  <w:rPr>
                                    <w:sz w:val="20"/>
                                    <w:lang w:val="en-US"/>
                                  </w:rPr>
                                  <w:t xml:space="preserve">The </w:t>
                                </w:r>
                                <w:r w:rsidR="00CF4A85" w:rsidRPr="00B46665">
                                  <w:rPr>
                                    <w:sz w:val="20"/>
                                    <w:lang w:val="en-US"/>
                                  </w:rPr>
                                  <w:t>students read out the words that they found.</w:t>
                                </w:r>
                              </w:p>
                              <w:p w14:paraId="77AE0F8A" w14:textId="77777777" w:rsidR="00084C13" w:rsidRPr="004549B9" w:rsidRDefault="00AC4048" w:rsidP="00084C13">
                                <w:pPr>
                                  <w:rPr>
                                    <w:sz w:val="24"/>
                                    <w:lang w:val="en-US"/>
                                  </w:rPr>
                                </w:pPr>
                              </w:p>
                            </w:sdtContent>
                          </w:sdt>
                          <w:p w14:paraId="204E2D56" w14:textId="77777777" w:rsidR="00084C13" w:rsidRDefault="00084C13" w:rsidP="00084C13">
                            <w:pPr>
                              <w:rPr>
                                <w:b/>
                                <w:sz w:val="28"/>
                              </w:rPr>
                            </w:pPr>
                            <w:r w:rsidRPr="00712E59">
                              <w:rPr>
                                <w:b/>
                                <w:sz w:val="28"/>
                              </w:rPr>
                              <w:t>Follow Up:</w:t>
                            </w:r>
                          </w:p>
                          <w:sdt>
                            <w:sdtPr>
                              <w:rPr>
                                <w:sz w:val="24"/>
                              </w:rPr>
                              <w:id w:val="-120154596"/>
                            </w:sdtPr>
                            <w:sdtEndPr/>
                            <w:sdtContent>
                              <w:p w14:paraId="722DFB67" w14:textId="77777777" w:rsidR="00CF4A85" w:rsidRPr="00A716D2" w:rsidRDefault="00CF4A85" w:rsidP="00A716D2">
                                <w:pPr>
                                  <w:pStyle w:val="ListParagraph"/>
                                  <w:numPr>
                                    <w:ilvl w:val="0"/>
                                    <w:numId w:val="4"/>
                                  </w:numPr>
                                  <w:spacing w:after="0" w:line="240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A716D2">
                                  <w:rPr>
                                    <w:sz w:val="20"/>
                                    <w:szCs w:val="20"/>
                                  </w:rPr>
                                  <w:t>Do error correction as a class.</w:t>
                                </w:r>
                              </w:p>
                              <w:p w14:paraId="6912A357" w14:textId="77777777" w:rsidR="00CF4A85" w:rsidRPr="00A716D2" w:rsidRDefault="00CF4A85" w:rsidP="00A716D2">
                                <w:pPr>
                                  <w:pStyle w:val="ListParagraph"/>
                                  <w:numPr>
                                    <w:ilvl w:val="0"/>
                                    <w:numId w:val="4"/>
                                  </w:numPr>
                                  <w:spacing w:after="0" w:line="240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A716D2">
                                  <w:rPr>
                                    <w:sz w:val="20"/>
                                    <w:szCs w:val="20"/>
                                  </w:rPr>
                                  <w:t>Ask the students to read the words.</w:t>
                                </w:r>
                              </w:p>
                              <w:p w14:paraId="0B112370" w14:textId="77777777" w:rsidR="00CF4A85" w:rsidRPr="00A716D2" w:rsidRDefault="00CF4A85" w:rsidP="00A716D2">
                                <w:pPr>
                                  <w:pStyle w:val="ListParagraph"/>
                                  <w:numPr>
                                    <w:ilvl w:val="0"/>
                                    <w:numId w:val="4"/>
                                  </w:numPr>
                                  <w:spacing w:after="0" w:line="240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A716D2">
                                  <w:rPr>
                                    <w:sz w:val="20"/>
                                    <w:szCs w:val="20"/>
                                  </w:rPr>
                                  <w:t xml:space="preserve">Get students to make simple sentences with the words. </w:t>
                                </w:r>
                              </w:p>
                              <w:p w14:paraId="2B894992" w14:textId="77777777" w:rsidR="00084C13" w:rsidRPr="007951F4" w:rsidRDefault="00CF4A85" w:rsidP="00A716D2">
                                <w:pPr>
                                  <w:pStyle w:val="ListParagraph"/>
                                  <w:numPr>
                                    <w:ilvl w:val="0"/>
                                    <w:numId w:val="4"/>
                                  </w:numPr>
                                  <w:spacing w:after="0" w:line="240" w:lineRule="auto"/>
                                  <w:rPr>
                                    <w:sz w:val="24"/>
                                  </w:rPr>
                                </w:pPr>
                                <w:r w:rsidRPr="00A716D2">
                                  <w:rPr>
                                    <w:sz w:val="20"/>
                                    <w:szCs w:val="20"/>
                                  </w:rPr>
                                  <w:t>Identify the different categories in the bottles.</w:t>
                                </w:r>
                              </w:p>
                            </w:sdtContent>
                          </w:sdt>
                          <w:p w14:paraId="4CD81D43" w14:textId="77777777" w:rsidR="00084C13" w:rsidRPr="00712E59" w:rsidRDefault="00084C13" w:rsidP="00084C13">
                            <w:pPr>
                              <w:rPr>
                                <w:b/>
                                <w:sz w:val="28"/>
                              </w:rPr>
                            </w:pPr>
                            <w:r w:rsidRPr="00712E59">
                              <w:rPr>
                                <w:b/>
                                <w:sz w:val="28"/>
                              </w:rPr>
                              <w:t xml:space="preserve"> </w:t>
                            </w:r>
                          </w:p>
                          <w:p w14:paraId="19E76829" w14:textId="77777777" w:rsidR="00084C13" w:rsidRPr="00712E59" w:rsidRDefault="00084C13" w:rsidP="00084C13">
                            <w:pPr>
                              <w:rPr>
                                <w:b/>
                                <w:sz w:val="28"/>
                              </w:rPr>
                            </w:pPr>
                            <w:r w:rsidRPr="00712E59">
                              <w:rPr>
                                <w:b/>
                                <w:sz w:val="28"/>
                              </w:rPr>
                              <w:t xml:space="preserve">Variations: </w:t>
                            </w:r>
                          </w:p>
                          <w:sdt>
                            <w:sdtPr>
                              <w:rPr>
                                <w:sz w:val="24"/>
                              </w:rPr>
                              <w:id w:val="-494187648"/>
                            </w:sdtPr>
                            <w:sdtEndPr>
                              <w:rPr>
                                <w:sz w:val="20"/>
                                <w:szCs w:val="20"/>
                              </w:rPr>
                            </w:sdtEndPr>
                            <w:sdtContent>
                              <w:p w14:paraId="5D93B80C" w14:textId="7729B270" w:rsidR="003B3374" w:rsidRDefault="007951F4" w:rsidP="00084C13">
                                <w:pPr>
                                  <w:spacing w:line="240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T</w:t>
                                </w:r>
                                <w:r w:rsidR="003B3374">
                                  <w:rPr>
                                    <w:sz w:val="20"/>
                                    <w:szCs w:val="20"/>
                                  </w:rPr>
                                  <w:t xml:space="preserve">he categories </w:t>
                                </w:r>
                                <w:r>
                                  <w:rPr>
                                    <w:sz w:val="20"/>
                                    <w:szCs w:val="20"/>
                                  </w:rPr>
                                  <w:t xml:space="preserve">can be changed </w:t>
                                </w:r>
                                <w:r w:rsidR="003B3374">
                                  <w:rPr>
                                    <w:sz w:val="20"/>
                                    <w:szCs w:val="20"/>
                                  </w:rPr>
                                  <w:t>to have any target language focus e.g. animals, fruit, transport, clothing</w:t>
                                </w:r>
                                <w:r w:rsidR="00B46665">
                                  <w:rPr>
                                    <w:sz w:val="20"/>
                                    <w:szCs w:val="20"/>
                                  </w:rPr>
                                  <w:t>,</w:t>
                                </w:r>
                                <w:r w:rsidR="003B3374">
                                  <w:rPr>
                                    <w:sz w:val="20"/>
                                    <w:szCs w:val="20"/>
                                  </w:rPr>
                                  <w:t xml:space="preserve"> occupations, places, parts of the body</w:t>
                                </w:r>
                                <w:r w:rsidR="00B46665">
                                  <w:rPr>
                                    <w:sz w:val="20"/>
                                    <w:szCs w:val="20"/>
                                  </w:rPr>
                                  <w:t xml:space="preserve"> and so on.</w:t>
                                </w:r>
                              </w:p>
                              <w:p w14:paraId="5083CDBB" w14:textId="033130AF" w:rsidR="00492ADE" w:rsidRDefault="00492ADE" w:rsidP="00084C13">
                                <w:pPr>
                                  <w:spacing w:line="240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M</w:t>
                                </w:r>
                                <w:r w:rsidR="003B3374">
                                  <w:rPr>
                                    <w:sz w:val="20"/>
                                    <w:szCs w:val="20"/>
                                  </w:rPr>
                                  <w:t xml:space="preserve">ore categories </w:t>
                                </w:r>
                                <w:r w:rsidR="00CF4A85">
                                  <w:rPr>
                                    <w:sz w:val="20"/>
                                    <w:szCs w:val="20"/>
                                  </w:rPr>
                                  <w:t>or words</w:t>
                                </w:r>
                                <w:r>
                                  <w:rPr>
                                    <w:sz w:val="20"/>
                                    <w:szCs w:val="20"/>
                                  </w:rPr>
                                  <w:t xml:space="preserve"> can be included</w:t>
                                </w:r>
                                <w:r w:rsidR="007951F4">
                                  <w:rPr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="003B3374">
                                  <w:rPr>
                                    <w:sz w:val="20"/>
                                    <w:szCs w:val="20"/>
                                  </w:rPr>
                                  <w:t>in each bottle</w:t>
                                </w:r>
                                <w:r w:rsidR="004D6341">
                                  <w:rPr>
                                    <w:sz w:val="20"/>
                                    <w:szCs w:val="20"/>
                                  </w:rPr>
                                  <w:t xml:space="preserve"> to make it more difficult.</w:t>
                                </w:r>
                                <w:r>
                                  <w:rPr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  <w:p w14:paraId="6CEF4FE9" w14:textId="6B78674E" w:rsidR="00CF4A85" w:rsidRDefault="00492ADE" w:rsidP="00084C13">
                                <w:pPr>
                                  <w:spacing w:line="240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S</w:t>
                                </w:r>
                                <w:r w:rsidR="00CF4A85">
                                  <w:rPr>
                                    <w:sz w:val="20"/>
                                    <w:szCs w:val="20"/>
                                  </w:rPr>
                                  <w:t>maller or larger bottles</w:t>
                                </w:r>
                                <w:r>
                                  <w:rPr>
                                    <w:sz w:val="20"/>
                                    <w:szCs w:val="20"/>
                                  </w:rPr>
                                  <w:t xml:space="preserve"> can be used</w:t>
                                </w:r>
                                <w:r w:rsidR="00CF4A85">
                                  <w:rPr>
                                    <w:sz w:val="20"/>
                                    <w:szCs w:val="20"/>
                                  </w:rPr>
                                  <w:t xml:space="preserve"> depending on number of words and categories. </w:t>
                                </w:r>
                              </w:p>
                              <w:p w14:paraId="33D99588" w14:textId="36B22353" w:rsidR="00D07BCA" w:rsidRDefault="007951F4" w:rsidP="00084C13">
                                <w:pPr>
                                  <w:spacing w:line="240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The activity c</w:t>
                                </w:r>
                                <w:r w:rsidR="007E4E6C">
                                  <w:rPr>
                                    <w:sz w:val="20"/>
                                    <w:szCs w:val="20"/>
                                  </w:rPr>
                                  <w:t>an be used as a main activity t</w:t>
                                </w:r>
                                <w:r w:rsidR="00B46665">
                                  <w:rPr>
                                    <w:sz w:val="20"/>
                                    <w:szCs w:val="20"/>
                                  </w:rPr>
                                  <w:t>o practis</w:t>
                                </w:r>
                                <w:r w:rsidR="00D07BCA">
                                  <w:rPr>
                                    <w:sz w:val="20"/>
                                    <w:szCs w:val="20"/>
                                  </w:rPr>
                                  <w:t xml:space="preserve">e </w:t>
                                </w:r>
                                <w:r w:rsidR="007E4E6C">
                                  <w:rPr>
                                    <w:sz w:val="20"/>
                                    <w:szCs w:val="20"/>
                                  </w:rPr>
                                  <w:t xml:space="preserve">simple </w:t>
                                </w:r>
                                <w:r w:rsidR="00D07BCA">
                                  <w:rPr>
                                    <w:sz w:val="20"/>
                                    <w:szCs w:val="20"/>
                                  </w:rPr>
                                  <w:t>sentence construction. Fill the bottle with different parts of speech</w:t>
                                </w:r>
                                <w:r>
                                  <w:rPr>
                                    <w:sz w:val="20"/>
                                    <w:szCs w:val="20"/>
                                  </w:rPr>
                                  <w:t xml:space="preserve">, </w:t>
                                </w:r>
                                <w:r w:rsidR="00D07BCA">
                                  <w:rPr>
                                    <w:sz w:val="20"/>
                                    <w:szCs w:val="20"/>
                                  </w:rPr>
                                  <w:t xml:space="preserve">pronouns, verb </w:t>
                                </w:r>
                                <w:r w:rsidR="00B46665">
                                  <w:rPr>
                                    <w:sz w:val="20"/>
                                    <w:szCs w:val="20"/>
                                  </w:rPr>
                                  <w:t>“</w:t>
                                </w:r>
                                <w:r w:rsidR="00D07BCA">
                                  <w:rPr>
                                    <w:sz w:val="20"/>
                                    <w:szCs w:val="20"/>
                                  </w:rPr>
                                  <w:t>to be</w:t>
                                </w:r>
                                <w:r w:rsidR="00B46665">
                                  <w:rPr>
                                    <w:sz w:val="20"/>
                                    <w:szCs w:val="20"/>
                                  </w:rPr>
                                  <w:t>”</w:t>
                                </w:r>
                                <w:r w:rsidR="00D07BCA">
                                  <w:rPr>
                                    <w:sz w:val="20"/>
                                    <w:szCs w:val="20"/>
                                  </w:rPr>
                                  <w:t>,</w:t>
                                </w:r>
                                <w:r w:rsidR="00B46665">
                                  <w:rPr>
                                    <w:sz w:val="20"/>
                                    <w:szCs w:val="20"/>
                                  </w:rPr>
                                  <w:t xml:space="preserve"> verbs, common nouns, articles and so on.</w:t>
                                </w:r>
                                <w:r w:rsidR="00D07BCA">
                                  <w:rPr>
                                    <w:sz w:val="20"/>
                                    <w:szCs w:val="20"/>
                                  </w:rPr>
                                  <w:t xml:space="preserve"> Students have to shake the bottle and make as many correct sentences as they can with the given words. Individual/pair/group with the most correct sentences within the time limit is the winner.</w:t>
                                </w:r>
                              </w:p>
                              <w:p w14:paraId="3D4A4DDC" w14:textId="77777777" w:rsidR="00084C13" w:rsidRPr="004549B9" w:rsidRDefault="00AC4048" w:rsidP="00084C13">
                                <w:pPr>
                                  <w:spacing w:line="240" w:lineRule="auto"/>
                                  <w:rPr>
                                    <w:sz w:val="20"/>
                                    <w:szCs w:val="20"/>
                                  </w:rPr>
                                </w:pPr>
                              </w:p>
                            </w:sdtContent>
                          </w:sdt>
                          <w:p w14:paraId="6699C763" w14:textId="77777777" w:rsidR="00084C13" w:rsidRDefault="00084C13" w:rsidP="00084C1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8E817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73.2pt;margin-top:13.9pt;width:373.35pt;height:673.1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" stroked="f">
                <v:textbox>
                  <w:txbxContent>
                    <w:p w14:paraId="6944E02E" w14:textId="77777777" w:rsidR="00C9622A" w:rsidRDefault="00C9622A" w:rsidP="00C9622A">
                      <w:pPr>
                        <w:spacing w:after="0" w:line="240" w:lineRule="auto"/>
                        <w:rPr>
                          <w:b/>
                          <w:sz w:val="28"/>
                        </w:rPr>
                      </w:pPr>
                    </w:p>
                    <w:p w14:paraId="12592825" w14:textId="77777777" w:rsidR="00084C13" w:rsidRDefault="00084C13" w:rsidP="00C9622A">
                      <w:pPr>
                        <w:spacing w:after="0" w:line="240" w:lineRule="auto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Materials</w:t>
                      </w:r>
                      <w:r w:rsidRPr="00712E59">
                        <w:rPr>
                          <w:b/>
                          <w:sz w:val="28"/>
                        </w:rPr>
                        <w:t>:</w:t>
                      </w:r>
                    </w:p>
                    <w:p w14:paraId="0165C858" w14:textId="0ECD6753" w:rsidR="00084C13" w:rsidRPr="005B45AB" w:rsidRDefault="00502291" w:rsidP="00084C13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Colo</w:t>
                      </w:r>
                      <w:r w:rsidR="00A716D2">
                        <w:rPr>
                          <w:sz w:val="20"/>
                        </w:rPr>
                        <w:t>u</w:t>
                      </w:r>
                      <w:r>
                        <w:rPr>
                          <w:sz w:val="20"/>
                        </w:rPr>
                        <w:t xml:space="preserve">r </w:t>
                      </w:r>
                      <w:r w:rsidR="00434FB3">
                        <w:rPr>
                          <w:sz w:val="20"/>
                        </w:rPr>
                        <w:t xml:space="preserve">paper, </w:t>
                      </w:r>
                      <w:r w:rsidR="00CF4A85">
                        <w:rPr>
                          <w:sz w:val="20"/>
                        </w:rPr>
                        <w:t xml:space="preserve">empty </w:t>
                      </w:r>
                      <w:r w:rsidR="005D5C4F">
                        <w:rPr>
                          <w:sz w:val="20"/>
                        </w:rPr>
                        <w:t xml:space="preserve">1.5 or 2 litre </w:t>
                      </w:r>
                      <w:r w:rsidR="00CF4A85">
                        <w:rPr>
                          <w:sz w:val="20"/>
                        </w:rPr>
                        <w:t>plastic</w:t>
                      </w:r>
                      <w:r w:rsidR="00434FB3">
                        <w:rPr>
                          <w:sz w:val="20"/>
                        </w:rPr>
                        <w:t xml:space="preserve"> bottles</w:t>
                      </w:r>
                      <w:r w:rsidR="007E4E6C">
                        <w:rPr>
                          <w:sz w:val="20"/>
                        </w:rPr>
                        <w:t>, r</w:t>
                      </w:r>
                      <w:r w:rsidR="00434FB3">
                        <w:rPr>
                          <w:sz w:val="20"/>
                        </w:rPr>
                        <w:t>ice</w:t>
                      </w:r>
                    </w:p>
                    <w:p w14:paraId="38C39496" w14:textId="77777777" w:rsidR="00084C13" w:rsidRDefault="00084C13" w:rsidP="00084C13">
                      <w:pPr>
                        <w:spacing w:after="0"/>
                        <w:rPr>
                          <w:b/>
                          <w:sz w:val="28"/>
                          <w:lang w:val="en-US"/>
                        </w:rPr>
                      </w:pPr>
                      <w:r w:rsidRPr="00712E59">
                        <w:rPr>
                          <w:b/>
                          <w:sz w:val="28"/>
                          <w:lang w:val="en-US"/>
                        </w:rPr>
                        <w:t>Procedure:</w:t>
                      </w:r>
                    </w:p>
                    <w:p w14:paraId="7AF22555" w14:textId="77777777" w:rsidR="00A716D2" w:rsidRDefault="003B3374" w:rsidP="00084C13">
                      <w:pPr>
                        <w:spacing w:after="0" w:line="240" w:lineRule="auto"/>
                        <w:rPr>
                          <w:b/>
                          <w:sz w:val="20"/>
                          <w:lang w:val="en-US"/>
                        </w:rPr>
                      </w:pPr>
                      <w:r>
                        <w:rPr>
                          <w:b/>
                          <w:sz w:val="20"/>
                          <w:lang w:val="en-US"/>
                        </w:rPr>
                        <w:t xml:space="preserve">Before class: </w:t>
                      </w:r>
                    </w:p>
                    <w:p w14:paraId="33083FEF" w14:textId="1C49A16C" w:rsidR="00A716D2" w:rsidRDefault="003B3374" w:rsidP="00A716D2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 w:line="240" w:lineRule="auto"/>
                        <w:rPr>
                          <w:sz w:val="20"/>
                          <w:lang w:val="en-US"/>
                        </w:rPr>
                      </w:pPr>
                      <w:r w:rsidRPr="00A716D2">
                        <w:rPr>
                          <w:sz w:val="20"/>
                          <w:lang w:val="en-US"/>
                        </w:rPr>
                        <w:t xml:space="preserve">Select </w:t>
                      </w:r>
                      <w:r w:rsidR="007951F4" w:rsidRPr="00A716D2">
                        <w:rPr>
                          <w:sz w:val="20"/>
                          <w:lang w:val="en-US"/>
                        </w:rPr>
                        <w:t xml:space="preserve">3 </w:t>
                      </w:r>
                      <w:r w:rsidR="00257A72">
                        <w:rPr>
                          <w:sz w:val="20"/>
                          <w:lang w:val="en-US"/>
                        </w:rPr>
                        <w:t>categories of words to practic</w:t>
                      </w:r>
                      <w:r w:rsidRPr="00A716D2">
                        <w:rPr>
                          <w:sz w:val="20"/>
                          <w:lang w:val="en-US"/>
                        </w:rPr>
                        <w:t xml:space="preserve">e, with 6-10 words in each </w:t>
                      </w:r>
                      <w:r w:rsidR="00CF4A85" w:rsidRPr="00A716D2">
                        <w:rPr>
                          <w:sz w:val="20"/>
                          <w:lang w:val="en-US"/>
                        </w:rPr>
                        <w:t>categor</w:t>
                      </w:r>
                      <w:r w:rsidR="007951F4" w:rsidRPr="00A716D2">
                        <w:rPr>
                          <w:sz w:val="20"/>
                          <w:lang w:val="en-US"/>
                        </w:rPr>
                        <w:t>y</w:t>
                      </w:r>
                      <w:r w:rsidRPr="00A716D2">
                        <w:rPr>
                          <w:sz w:val="20"/>
                          <w:lang w:val="en-US"/>
                        </w:rPr>
                        <w:t>.</w:t>
                      </w:r>
                    </w:p>
                    <w:p w14:paraId="16D87BA6" w14:textId="77777777" w:rsidR="00A716D2" w:rsidRDefault="003B3374" w:rsidP="00A716D2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 w:line="240" w:lineRule="auto"/>
                        <w:rPr>
                          <w:sz w:val="20"/>
                          <w:lang w:val="en-US"/>
                        </w:rPr>
                      </w:pPr>
                      <w:r w:rsidRPr="00A716D2">
                        <w:rPr>
                          <w:sz w:val="20"/>
                          <w:lang w:val="en-US"/>
                        </w:rPr>
                        <w:t xml:space="preserve">Print </w:t>
                      </w:r>
                      <w:r w:rsidR="007951F4" w:rsidRPr="00A716D2">
                        <w:rPr>
                          <w:sz w:val="20"/>
                          <w:lang w:val="en-US"/>
                        </w:rPr>
                        <w:t xml:space="preserve">the words </w:t>
                      </w:r>
                      <w:r w:rsidRPr="00A716D2">
                        <w:rPr>
                          <w:sz w:val="20"/>
                          <w:lang w:val="en-US"/>
                        </w:rPr>
                        <w:t xml:space="preserve">on colour paper and cut </w:t>
                      </w:r>
                      <w:r w:rsidR="007951F4" w:rsidRPr="00A716D2">
                        <w:rPr>
                          <w:sz w:val="20"/>
                          <w:lang w:val="en-US"/>
                        </w:rPr>
                        <w:t>into</w:t>
                      </w:r>
                      <w:r w:rsidRPr="00A716D2">
                        <w:rPr>
                          <w:sz w:val="20"/>
                          <w:lang w:val="en-US"/>
                        </w:rPr>
                        <w:t xml:space="preserve"> individual words. </w:t>
                      </w:r>
                    </w:p>
                    <w:p w14:paraId="4228164F" w14:textId="0A0C3B97" w:rsidR="00084C13" w:rsidRPr="00A716D2" w:rsidRDefault="003B3374" w:rsidP="00A716D2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 w:line="240" w:lineRule="auto"/>
                        <w:rPr>
                          <w:sz w:val="20"/>
                          <w:lang w:val="en-US"/>
                        </w:rPr>
                      </w:pPr>
                      <w:r w:rsidRPr="00A716D2">
                        <w:rPr>
                          <w:sz w:val="20"/>
                          <w:lang w:val="en-US"/>
                        </w:rPr>
                        <w:t>Place words in an empty plastic bottle and half-fill the bottle with white rice</w:t>
                      </w:r>
                      <w:r w:rsidRPr="00A716D2">
                        <w:rPr>
                          <w:b/>
                          <w:sz w:val="20"/>
                          <w:lang w:val="en-US"/>
                        </w:rPr>
                        <w:t>.</w:t>
                      </w:r>
                    </w:p>
                    <w:p w14:paraId="16ECB582" w14:textId="77777777" w:rsidR="00084C13" w:rsidRDefault="00084C13" w:rsidP="00084C13">
                      <w:pPr>
                        <w:spacing w:after="0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</w:p>
                    <w:p w14:paraId="11FC09C8" w14:textId="77777777" w:rsidR="00084C13" w:rsidRPr="00F445B8" w:rsidRDefault="00084C13" w:rsidP="00084C13">
                      <w:pPr>
                        <w:rPr>
                          <w:b/>
                          <w:szCs w:val="24"/>
                          <w:lang w:val="en-US"/>
                        </w:rPr>
                      </w:pPr>
                      <w:r w:rsidRPr="00F445B8">
                        <w:rPr>
                          <w:b/>
                          <w:szCs w:val="24"/>
                          <w:lang w:val="en-US"/>
                        </w:rPr>
                        <w:t>In class:</w:t>
                      </w:r>
                    </w:p>
                    <w:sdt>
                      <w:sdtPr>
                        <w:rPr>
                          <w:lang w:val="en-US"/>
                        </w:rPr>
                        <w:id w:val="-647284034"/>
                      </w:sdtPr>
                      <w:sdtEndPr/>
                      <w:sdtContent>
                        <w:p w14:paraId="0D0FF10F" w14:textId="5CEFA0C8" w:rsidR="00B96A44" w:rsidRDefault="007951F4" w:rsidP="00B96A44">
                          <w:pPr>
                            <w:pStyle w:val="ListParagraph"/>
                            <w:numPr>
                              <w:ilvl w:val="0"/>
                              <w:numId w:val="2"/>
                            </w:numPr>
                            <w:spacing w:after="0" w:line="240" w:lineRule="auto"/>
                            <w:rPr>
                              <w:sz w:val="20"/>
                              <w:lang w:val="en-US"/>
                            </w:rPr>
                          </w:pPr>
                          <w:r w:rsidRPr="00B46665">
                            <w:rPr>
                              <w:sz w:val="20"/>
                              <w:szCs w:val="20"/>
                              <w:lang w:val="en-US"/>
                            </w:rPr>
                            <w:t>The activity can be used</w:t>
                          </w:r>
                          <w:r>
                            <w:rPr>
                              <w:lang w:val="en-US"/>
                            </w:rPr>
                            <w:t xml:space="preserve"> </w:t>
                          </w:r>
                          <w:r w:rsidR="00B46665">
                            <w:rPr>
                              <w:sz w:val="20"/>
                              <w:lang w:val="en-US"/>
                            </w:rPr>
                            <w:t>as an end-</w:t>
                          </w:r>
                          <w:r w:rsidR="003B3374">
                            <w:rPr>
                              <w:sz w:val="20"/>
                              <w:lang w:val="en-US"/>
                            </w:rPr>
                            <w:t xml:space="preserve">of </w:t>
                          </w:r>
                          <w:r w:rsidR="00B46665">
                            <w:rPr>
                              <w:sz w:val="20"/>
                              <w:lang w:val="en-US"/>
                            </w:rPr>
                            <w:t>-</w:t>
                          </w:r>
                          <w:r w:rsidR="003B3374">
                            <w:rPr>
                              <w:sz w:val="20"/>
                              <w:lang w:val="en-US"/>
                            </w:rPr>
                            <w:t>class activity to review the different chosen categories</w:t>
                          </w:r>
                          <w:r>
                            <w:rPr>
                              <w:sz w:val="20"/>
                              <w:lang w:val="en-US"/>
                            </w:rPr>
                            <w:t xml:space="preserve"> taught during the lesson or </w:t>
                          </w:r>
                          <w:r w:rsidR="00CF4A85">
                            <w:rPr>
                              <w:sz w:val="20"/>
                              <w:lang w:val="en-US"/>
                            </w:rPr>
                            <w:t>use</w:t>
                          </w:r>
                          <w:r w:rsidR="00B46665">
                            <w:rPr>
                              <w:sz w:val="20"/>
                              <w:lang w:val="en-US"/>
                            </w:rPr>
                            <w:t>d</w:t>
                          </w:r>
                          <w:r w:rsidR="00CF4A85">
                            <w:rPr>
                              <w:sz w:val="20"/>
                              <w:lang w:val="en-US"/>
                            </w:rPr>
                            <w:t xml:space="preserve"> as a</w:t>
                          </w:r>
                          <w:r>
                            <w:rPr>
                              <w:sz w:val="20"/>
                              <w:lang w:val="en-US"/>
                            </w:rPr>
                            <w:t xml:space="preserve">n </w:t>
                          </w:r>
                          <w:r w:rsidR="00CF4A85">
                            <w:rPr>
                              <w:sz w:val="20"/>
                              <w:lang w:val="en-US"/>
                            </w:rPr>
                            <w:t>activity for fast-finishers.</w:t>
                          </w:r>
                        </w:p>
                        <w:p w14:paraId="379F9727" w14:textId="6DE09CE3" w:rsidR="004D6341" w:rsidRPr="00A716D2" w:rsidRDefault="004D6341" w:rsidP="004D6341">
                          <w:pPr>
                            <w:pStyle w:val="ListParagraph"/>
                            <w:numPr>
                              <w:ilvl w:val="0"/>
                              <w:numId w:val="2"/>
                            </w:numPr>
                            <w:spacing w:after="0" w:line="240" w:lineRule="auto"/>
                            <w:rPr>
                              <w:sz w:val="20"/>
                              <w:lang w:val="en-US"/>
                            </w:rPr>
                          </w:pPr>
                          <w:r>
                            <w:rPr>
                              <w:sz w:val="20"/>
                              <w:lang w:val="en-US"/>
                            </w:rPr>
                            <w:t xml:space="preserve">Tell students that they will have a time limit of 5-10 minutes depending on </w:t>
                          </w:r>
                          <w:r w:rsidR="00A716D2">
                            <w:rPr>
                              <w:sz w:val="20"/>
                              <w:lang w:val="en-US"/>
                            </w:rPr>
                            <w:t xml:space="preserve">level, </w:t>
                          </w:r>
                          <w:r>
                            <w:rPr>
                              <w:sz w:val="20"/>
                              <w:lang w:val="en-US"/>
                            </w:rPr>
                            <w:t>difficulty and number of words in the bottle.</w:t>
                          </w:r>
                        </w:p>
                        <w:p w14:paraId="007690AF" w14:textId="77777777" w:rsidR="00B96A44" w:rsidRPr="00B96A44" w:rsidRDefault="003B3374" w:rsidP="00B96A44">
                          <w:pPr>
                            <w:pStyle w:val="ListParagraph"/>
                            <w:numPr>
                              <w:ilvl w:val="0"/>
                              <w:numId w:val="2"/>
                            </w:numPr>
                            <w:spacing w:after="0" w:line="240" w:lineRule="auto"/>
                            <w:rPr>
                              <w:sz w:val="20"/>
                              <w:lang w:val="en-US"/>
                            </w:rPr>
                          </w:pPr>
                          <w:r>
                            <w:rPr>
                              <w:sz w:val="20"/>
                              <w:lang w:val="en-US"/>
                            </w:rPr>
                            <w:t>Give each individual/pair/small group a bottle and ask them to find words in a given category.</w:t>
                          </w:r>
                        </w:p>
                        <w:p w14:paraId="12FC0217" w14:textId="034E0BC8" w:rsidR="003B3374" w:rsidRDefault="007951F4" w:rsidP="00B96A44">
                          <w:pPr>
                            <w:pStyle w:val="ListParagraph"/>
                            <w:numPr>
                              <w:ilvl w:val="0"/>
                              <w:numId w:val="2"/>
                            </w:numPr>
                            <w:spacing w:after="0" w:line="240" w:lineRule="auto"/>
                            <w:rPr>
                              <w:sz w:val="20"/>
                              <w:lang w:val="en-US"/>
                            </w:rPr>
                          </w:pPr>
                          <w:r>
                            <w:rPr>
                              <w:sz w:val="20"/>
                              <w:lang w:val="en-US"/>
                            </w:rPr>
                            <w:t>The w</w:t>
                          </w:r>
                          <w:r w:rsidR="003B3374">
                            <w:rPr>
                              <w:sz w:val="20"/>
                              <w:lang w:val="en-US"/>
                            </w:rPr>
                            <w:t xml:space="preserve">inning group is the one to find the most words from their category within the time limit. </w:t>
                          </w:r>
                        </w:p>
                        <w:p w14:paraId="68E8F209" w14:textId="6FF7FD48" w:rsidR="00CF4A85" w:rsidRPr="00B46665" w:rsidRDefault="00B46665" w:rsidP="00B46665">
                          <w:pPr>
                            <w:pStyle w:val="ListParagraph"/>
                            <w:numPr>
                              <w:ilvl w:val="0"/>
                              <w:numId w:val="5"/>
                            </w:numPr>
                            <w:spacing w:after="0" w:line="240" w:lineRule="auto"/>
                            <w:rPr>
                              <w:sz w:val="20"/>
                              <w:lang w:val="en-US"/>
                            </w:rPr>
                          </w:pPr>
                          <w:r>
                            <w:rPr>
                              <w:sz w:val="20"/>
                              <w:lang w:val="en-US"/>
                            </w:rPr>
                            <w:t xml:space="preserve">The </w:t>
                          </w:r>
                          <w:r w:rsidR="00CF4A85" w:rsidRPr="00B46665">
                            <w:rPr>
                              <w:sz w:val="20"/>
                              <w:lang w:val="en-US"/>
                            </w:rPr>
                            <w:t>students read out the words that they found.</w:t>
                          </w:r>
                        </w:p>
                        <w:p w14:paraId="77AE0F8A" w14:textId="77777777" w:rsidR="00084C13" w:rsidRPr="004549B9" w:rsidRDefault="00AC4048" w:rsidP="00084C13">
                          <w:pPr>
                            <w:rPr>
                              <w:sz w:val="24"/>
                              <w:lang w:val="en-US"/>
                            </w:rPr>
                          </w:pPr>
                        </w:p>
                      </w:sdtContent>
                    </w:sdt>
                    <w:p w14:paraId="204E2D56" w14:textId="77777777" w:rsidR="00084C13" w:rsidRDefault="00084C13" w:rsidP="00084C13">
                      <w:pPr>
                        <w:rPr>
                          <w:b/>
                          <w:sz w:val="28"/>
                        </w:rPr>
                      </w:pPr>
                      <w:r w:rsidRPr="00712E59">
                        <w:rPr>
                          <w:b/>
                          <w:sz w:val="28"/>
                        </w:rPr>
                        <w:t>Follow Up:</w:t>
                      </w:r>
                    </w:p>
                    <w:sdt>
                      <w:sdtPr>
                        <w:rPr>
                          <w:sz w:val="24"/>
                        </w:rPr>
                        <w:id w:val="-120154596"/>
                      </w:sdtPr>
                      <w:sdtEndPr/>
                      <w:sdtContent>
                        <w:p w14:paraId="722DFB67" w14:textId="77777777" w:rsidR="00CF4A85" w:rsidRPr="00A716D2" w:rsidRDefault="00CF4A85" w:rsidP="00A716D2">
                          <w:pPr>
                            <w:pStyle w:val="ListParagraph"/>
                            <w:numPr>
                              <w:ilvl w:val="0"/>
                              <w:numId w:val="4"/>
                            </w:numPr>
                            <w:spacing w:after="0" w:line="240" w:lineRule="auto"/>
                            <w:rPr>
                              <w:sz w:val="20"/>
                              <w:szCs w:val="20"/>
                            </w:rPr>
                          </w:pPr>
                          <w:r w:rsidRPr="00A716D2">
                            <w:rPr>
                              <w:sz w:val="20"/>
                              <w:szCs w:val="20"/>
                            </w:rPr>
                            <w:t>Do error correction as a class.</w:t>
                          </w:r>
                        </w:p>
                        <w:p w14:paraId="6912A357" w14:textId="77777777" w:rsidR="00CF4A85" w:rsidRPr="00A716D2" w:rsidRDefault="00CF4A85" w:rsidP="00A716D2">
                          <w:pPr>
                            <w:pStyle w:val="ListParagraph"/>
                            <w:numPr>
                              <w:ilvl w:val="0"/>
                              <w:numId w:val="4"/>
                            </w:numPr>
                            <w:spacing w:after="0" w:line="240" w:lineRule="auto"/>
                            <w:rPr>
                              <w:sz w:val="20"/>
                              <w:szCs w:val="20"/>
                            </w:rPr>
                          </w:pPr>
                          <w:r w:rsidRPr="00A716D2">
                            <w:rPr>
                              <w:sz w:val="20"/>
                              <w:szCs w:val="20"/>
                            </w:rPr>
                            <w:t>Ask the students to read the words.</w:t>
                          </w:r>
                        </w:p>
                        <w:p w14:paraId="0B112370" w14:textId="77777777" w:rsidR="00CF4A85" w:rsidRPr="00A716D2" w:rsidRDefault="00CF4A85" w:rsidP="00A716D2">
                          <w:pPr>
                            <w:pStyle w:val="ListParagraph"/>
                            <w:numPr>
                              <w:ilvl w:val="0"/>
                              <w:numId w:val="4"/>
                            </w:numPr>
                            <w:spacing w:after="0" w:line="240" w:lineRule="auto"/>
                            <w:rPr>
                              <w:sz w:val="20"/>
                              <w:szCs w:val="20"/>
                            </w:rPr>
                          </w:pPr>
                          <w:r w:rsidRPr="00A716D2">
                            <w:rPr>
                              <w:sz w:val="20"/>
                              <w:szCs w:val="20"/>
                            </w:rPr>
                            <w:t xml:space="preserve">Get students to make simple sentences with the words. </w:t>
                          </w:r>
                        </w:p>
                        <w:p w14:paraId="2B894992" w14:textId="77777777" w:rsidR="00084C13" w:rsidRPr="007951F4" w:rsidRDefault="00CF4A85" w:rsidP="00A716D2">
                          <w:pPr>
                            <w:pStyle w:val="ListParagraph"/>
                            <w:numPr>
                              <w:ilvl w:val="0"/>
                              <w:numId w:val="4"/>
                            </w:numPr>
                            <w:spacing w:after="0" w:line="240" w:lineRule="auto"/>
                            <w:rPr>
                              <w:sz w:val="24"/>
                            </w:rPr>
                          </w:pPr>
                          <w:r w:rsidRPr="00A716D2">
                            <w:rPr>
                              <w:sz w:val="20"/>
                              <w:szCs w:val="20"/>
                            </w:rPr>
                            <w:t>Identify the different categories in the bottles.</w:t>
                          </w:r>
                        </w:p>
                      </w:sdtContent>
                    </w:sdt>
                    <w:p w14:paraId="4CD81D43" w14:textId="77777777" w:rsidR="00084C13" w:rsidRPr="00712E59" w:rsidRDefault="00084C13" w:rsidP="00084C13">
                      <w:pPr>
                        <w:rPr>
                          <w:b/>
                          <w:sz w:val="28"/>
                        </w:rPr>
                      </w:pPr>
                      <w:r w:rsidRPr="00712E59">
                        <w:rPr>
                          <w:b/>
                          <w:sz w:val="28"/>
                        </w:rPr>
                        <w:t xml:space="preserve"> </w:t>
                      </w:r>
                    </w:p>
                    <w:p w14:paraId="19E76829" w14:textId="77777777" w:rsidR="00084C13" w:rsidRPr="00712E59" w:rsidRDefault="00084C13" w:rsidP="00084C13">
                      <w:pPr>
                        <w:rPr>
                          <w:b/>
                          <w:sz w:val="28"/>
                        </w:rPr>
                      </w:pPr>
                      <w:r w:rsidRPr="00712E59">
                        <w:rPr>
                          <w:b/>
                          <w:sz w:val="28"/>
                        </w:rPr>
                        <w:t xml:space="preserve">Variations: </w:t>
                      </w:r>
                    </w:p>
                    <w:sdt>
                      <w:sdtPr>
                        <w:rPr>
                          <w:sz w:val="24"/>
                        </w:rPr>
                        <w:id w:val="-494187648"/>
                      </w:sdtPr>
                      <w:sdtEndPr>
                        <w:rPr>
                          <w:sz w:val="20"/>
                          <w:szCs w:val="20"/>
                        </w:rPr>
                      </w:sdtEndPr>
                      <w:sdtContent>
                        <w:p w14:paraId="5D93B80C" w14:textId="7729B270" w:rsidR="003B3374" w:rsidRDefault="007951F4" w:rsidP="00084C13">
                          <w:pPr>
                            <w:spacing w:line="240" w:lineRule="auto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T</w:t>
                          </w:r>
                          <w:r w:rsidR="003B3374">
                            <w:rPr>
                              <w:sz w:val="20"/>
                              <w:szCs w:val="20"/>
                            </w:rPr>
                            <w:t xml:space="preserve">he categories </w:t>
                          </w:r>
                          <w:r>
                            <w:rPr>
                              <w:sz w:val="20"/>
                              <w:szCs w:val="20"/>
                            </w:rPr>
                            <w:t xml:space="preserve">can be changed </w:t>
                          </w:r>
                          <w:r w:rsidR="003B3374">
                            <w:rPr>
                              <w:sz w:val="20"/>
                              <w:szCs w:val="20"/>
                            </w:rPr>
                            <w:t>to have any target language focus e.g. animals, fruit, transport, clothing</w:t>
                          </w:r>
                          <w:r w:rsidR="00B46665">
                            <w:rPr>
                              <w:sz w:val="20"/>
                              <w:szCs w:val="20"/>
                            </w:rPr>
                            <w:t>,</w:t>
                          </w:r>
                          <w:r w:rsidR="003B3374">
                            <w:rPr>
                              <w:sz w:val="20"/>
                              <w:szCs w:val="20"/>
                            </w:rPr>
                            <w:t xml:space="preserve"> occupations, places, parts of the body</w:t>
                          </w:r>
                          <w:r w:rsidR="00B46665">
                            <w:rPr>
                              <w:sz w:val="20"/>
                              <w:szCs w:val="20"/>
                            </w:rPr>
                            <w:t xml:space="preserve"> and so on.</w:t>
                          </w:r>
                        </w:p>
                        <w:p w14:paraId="5083CDBB" w14:textId="033130AF" w:rsidR="00492ADE" w:rsidRDefault="00492ADE" w:rsidP="00084C13">
                          <w:pPr>
                            <w:spacing w:line="240" w:lineRule="auto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M</w:t>
                          </w:r>
                          <w:r w:rsidR="003B3374">
                            <w:rPr>
                              <w:sz w:val="20"/>
                              <w:szCs w:val="20"/>
                            </w:rPr>
                            <w:t xml:space="preserve">ore categories </w:t>
                          </w:r>
                          <w:r w:rsidR="00CF4A85">
                            <w:rPr>
                              <w:sz w:val="20"/>
                              <w:szCs w:val="20"/>
                            </w:rPr>
                            <w:t>or words</w:t>
                          </w:r>
                          <w:r>
                            <w:rPr>
                              <w:sz w:val="20"/>
                              <w:szCs w:val="20"/>
                            </w:rPr>
                            <w:t xml:space="preserve"> can be included</w:t>
                          </w:r>
                          <w:r w:rsidR="007951F4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  <w:r w:rsidR="003B3374">
                            <w:rPr>
                              <w:sz w:val="20"/>
                              <w:szCs w:val="20"/>
                            </w:rPr>
                            <w:t>in each bottle</w:t>
                          </w:r>
                          <w:r w:rsidR="004D6341">
                            <w:rPr>
                              <w:sz w:val="20"/>
                              <w:szCs w:val="20"/>
                            </w:rPr>
                            <w:t xml:space="preserve"> to make it more difficult.</w:t>
                          </w:r>
                          <w:r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  <w:p w14:paraId="6CEF4FE9" w14:textId="6B78674E" w:rsidR="00CF4A85" w:rsidRDefault="00492ADE" w:rsidP="00084C13">
                          <w:pPr>
                            <w:spacing w:line="240" w:lineRule="auto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S</w:t>
                          </w:r>
                          <w:r w:rsidR="00CF4A85">
                            <w:rPr>
                              <w:sz w:val="20"/>
                              <w:szCs w:val="20"/>
                            </w:rPr>
                            <w:t>maller or larger bottles</w:t>
                          </w:r>
                          <w:r>
                            <w:rPr>
                              <w:sz w:val="20"/>
                              <w:szCs w:val="20"/>
                            </w:rPr>
                            <w:t xml:space="preserve"> can be used</w:t>
                          </w:r>
                          <w:r w:rsidR="00CF4A85">
                            <w:rPr>
                              <w:sz w:val="20"/>
                              <w:szCs w:val="20"/>
                            </w:rPr>
                            <w:t xml:space="preserve"> depending on number of words and categories. </w:t>
                          </w:r>
                        </w:p>
                        <w:p w14:paraId="33D99588" w14:textId="36B22353" w:rsidR="00D07BCA" w:rsidRDefault="007951F4" w:rsidP="00084C13">
                          <w:pPr>
                            <w:spacing w:line="240" w:lineRule="auto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The activity c</w:t>
                          </w:r>
                          <w:r w:rsidR="007E4E6C">
                            <w:rPr>
                              <w:sz w:val="20"/>
                              <w:szCs w:val="20"/>
                            </w:rPr>
                            <w:t>an be used as a main activity t</w:t>
                          </w:r>
                          <w:r w:rsidR="00B46665">
                            <w:rPr>
                              <w:sz w:val="20"/>
                              <w:szCs w:val="20"/>
                            </w:rPr>
                            <w:t>o practis</w:t>
                          </w:r>
                          <w:r w:rsidR="00D07BCA">
                            <w:rPr>
                              <w:sz w:val="20"/>
                              <w:szCs w:val="20"/>
                            </w:rPr>
                            <w:t xml:space="preserve">e </w:t>
                          </w:r>
                          <w:r w:rsidR="007E4E6C">
                            <w:rPr>
                              <w:sz w:val="20"/>
                              <w:szCs w:val="20"/>
                            </w:rPr>
                            <w:t xml:space="preserve">simple </w:t>
                          </w:r>
                          <w:r w:rsidR="00D07BCA">
                            <w:rPr>
                              <w:sz w:val="20"/>
                              <w:szCs w:val="20"/>
                            </w:rPr>
                            <w:t>sentence construction. Fill the bottle with different parts of speech</w:t>
                          </w:r>
                          <w:r>
                            <w:rPr>
                              <w:sz w:val="20"/>
                              <w:szCs w:val="20"/>
                            </w:rPr>
                            <w:t xml:space="preserve">, </w:t>
                          </w:r>
                          <w:r w:rsidR="00D07BCA">
                            <w:rPr>
                              <w:sz w:val="20"/>
                              <w:szCs w:val="20"/>
                            </w:rPr>
                            <w:t xml:space="preserve">pronouns, verb </w:t>
                          </w:r>
                          <w:r w:rsidR="00B46665">
                            <w:rPr>
                              <w:sz w:val="20"/>
                              <w:szCs w:val="20"/>
                            </w:rPr>
                            <w:t>“</w:t>
                          </w:r>
                          <w:r w:rsidR="00D07BCA">
                            <w:rPr>
                              <w:sz w:val="20"/>
                              <w:szCs w:val="20"/>
                            </w:rPr>
                            <w:t>to be</w:t>
                          </w:r>
                          <w:r w:rsidR="00B46665">
                            <w:rPr>
                              <w:sz w:val="20"/>
                              <w:szCs w:val="20"/>
                            </w:rPr>
                            <w:t>”</w:t>
                          </w:r>
                          <w:r w:rsidR="00D07BCA">
                            <w:rPr>
                              <w:sz w:val="20"/>
                              <w:szCs w:val="20"/>
                            </w:rPr>
                            <w:t>,</w:t>
                          </w:r>
                          <w:r w:rsidR="00B46665">
                            <w:rPr>
                              <w:sz w:val="20"/>
                              <w:szCs w:val="20"/>
                            </w:rPr>
                            <w:t xml:space="preserve"> verbs, common nouns, articles and so on.</w:t>
                          </w:r>
                          <w:r w:rsidR="00D07BCA">
                            <w:rPr>
                              <w:sz w:val="20"/>
                              <w:szCs w:val="20"/>
                            </w:rPr>
                            <w:t xml:space="preserve"> Students have to shake the bottle and make as many correct sentences as they can with the given words. Individual/pair/group with the most correct sentences within the time limit is the winner.</w:t>
                          </w:r>
                        </w:p>
                        <w:p w14:paraId="3D4A4DDC" w14:textId="77777777" w:rsidR="00084C13" w:rsidRPr="004549B9" w:rsidRDefault="00AC4048" w:rsidP="00084C13">
                          <w:pPr>
                            <w:spacing w:line="240" w:lineRule="auto"/>
                            <w:rPr>
                              <w:sz w:val="20"/>
                              <w:szCs w:val="20"/>
                            </w:rPr>
                          </w:pPr>
                        </w:p>
                      </w:sdtContent>
                    </w:sdt>
                    <w:p w14:paraId="6699C763" w14:textId="77777777" w:rsidR="00084C13" w:rsidRDefault="00084C13" w:rsidP="00084C13"/>
                  </w:txbxContent>
                </v:textbox>
              </v:shape>
            </w:pict>
          </mc:Fallback>
        </mc:AlternateContent>
      </w:r>
      <w:r w:rsidR="007C0C12" w:rsidRPr="00084C13"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16775ED" wp14:editId="6923D425">
                <wp:simplePos x="0" y="0"/>
                <wp:positionH relativeFrom="column">
                  <wp:posOffset>-189781</wp:posOffset>
                </wp:positionH>
                <wp:positionV relativeFrom="paragraph">
                  <wp:posOffset>176362</wp:posOffset>
                </wp:positionV>
                <wp:extent cx="2286000" cy="6806242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0" cy="680624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03525E" w14:textId="77777777" w:rsidR="007C0C12" w:rsidRDefault="007C0C12" w:rsidP="00C9622A">
                            <w:pPr>
                              <w:spacing w:after="0" w:line="240" w:lineRule="auto"/>
                              <w:rPr>
                                <w:b/>
                                <w:sz w:val="28"/>
                                <w:lang w:val="en-US"/>
                              </w:rPr>
                            </w:pPr>
                          </w:p>
                          <w:p w14:paraId="7B7BB830" w14:textId="77777777" w:rsidR="00C9622A" w:rsidRDefault="00352948" w:rsidP="00C9622A">
                            <w:pPr>
                              <w:spacing w:after="0" w:line="240" w:lineRule="auto"/>
                              <w:rPr>
                                <w:b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8"/>
                                <w:lang w:val="en-US"/>
                              </w:rPr>
                              <w:t>Objective</w:t>
                            </w:r>
                            <w:r w:rsidR="007C0C12">
                              <w:rPr>
                                <w:b/>
                                <w:sz w:val="28"/>
                                <w:lang w:val="en-US"/>
                              </w:rPr>
                              <w:t>(s)</w:t>
                            </w:r>
                            <w:r>
                              <w:rPr>
                                <w:b/>
                                <w:sz w:val="28"/>
                                <w:lang w:val="en-US"/>
                              </w:rPr>
                              <w:t>:</w:t>
                            </w:r>
                          </w:p>
                          <w:p w14:paraId="5455F3AF" w14:textId="77777777" w:rsidR="00352948" w:rsidRDefault="00352948" w:rsidP="00C9622A">
                            <w:pPr>
                              <w:spacing w:after="0" w:line="240" w:lineRule="auto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>By the end of the activity pupils will be able to:</w:t>
                            </w:r>
                          </w:p>
                          <w:p w14:paraId="214265AA" w14:textId="7E2BCFA1" w:rsidR="0023779E" w:rsidRPr="00A716D2" w:rsidRDefault="00A716D2" w:rsidP="00A716D2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ind w:left="284" w:hanging="284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>r</w:t>
                            </w:r>
                            <w:r w:rsidR="008A131B">
                              <w:rPr>
                                <w:sz w:val="20"/>
                                <w:lang w:val="en-US"/>
                              </w:rPr>
                              <w:t>ecognise</w:t>
                            </w:r>
                            <w:r w:rsidR="0023779E">
                              <w:rPr>
                                <w:sz w:val="20"/>
                                <w:lang w:val="en-US"/>
                              </w:rPr>
                              <w:t xml:space="preserve"> words and put them into appropriate categories.</w:t>
                            </w:r>
                          </w:p>
                          <w:sdt>
                            <w:sdtPr>
                              <w:rPr>
                                <w:sz w:val="20"/>
                                <w:lang w:val="en-US"/>
                              </w:rPr>
                              <w:id w:val="1460993882"/>
                              <w:placeholder>
                                <w:docPart w:val="85C418CE35A64714B2793B14E0AAA9D0"/>
                              </w:placeholder>
                              <w:text/>
                            </w:sdtPr>
                            <w:sdtEndPr/>
                            <w:sdtContent>
                              <w:p w14:paraId="0072704C" w14:textId="3C4783F3" w:rsidR="00352948" w:rsidRPr="00A716D2" w:rsidRDefault="00A716D2" w:rsidP="00A716D2">
                                <w:pPr>
                                  <w:pStyle w:val="ListParagraph"/>
                                  <w:numPr>
                                    <w:ilvl w:val="0"/>
                                    <w:numId w:val="6"/>
                                  </w:numPr>
                                  <w:spacing w:after="0" w:line="240" w:lineRule="auto"/>
                                  <w:ind w:left="284" w:hanging="284"/>
                                  <w:rPr>
                                    <w:sz w:val="20"/>
                                    <w:lang w:val="en-US"/>
                                  </w:rPr>
                                </w:pPr>
                                <w:r>
                                  <w:rPr>
                                    <w:sz w:val="20"/>
                                    <w:lang w:val="en-US"/>
                                  </w:rPr>
                                  <w:t>v</w:t>
                                </w:r>
                                <w:r w:rsidR="005D5C4F" w:rsidRPr="00A716D2">
                                  <w:rPr>
                                    <w:sz w:val="20"/>
                                    <w:lang w:val="en-US"/>
                                  </w:rPr>
                                  <w:t>ocabulary review (depending on categories chosen)</w:t>
                                </w:r>
                              </w:p>
                            </w:sdtContent>
                          </w:sdt>
                          <w:p w14:paraId="414AC06B" w14:textId="77777777" w:rsidR="007C0C12" w:rsidRDefault="007C0C12" w:rsidP="00C9622A">
                            <w:pPr>
                              <w:spacing w:after="0" w:line="240" w:lineRule="auto"/>
                              <w:rPr>
                                <w:b/>
                                <w:sz w:val="28"/>
                                <w:lang w:val="en-US"/>
                              </w:rPr>
                            </w:pPr>
                          </w:p>
                          <w:p w14:paraId="6BC4942C" w14:textId="77777777" w:rsidR="00084C13" w:rsidRPr="00C9622A" w:rsidRDefault="00084C13" w:rsidP="00C9622A">
                            <w:pPr>
                              <w:spacing w:after="0" w:line="240" w:lineRule="auto"/>
                              <w:rPr>
                                <w:b/>
                                <w:sz w:val="28"/>
                                <w:lang w:val="en-US"/>
                              </w:rPr>
                            </w:pPr>
                            <w:r w:rsidRPr="00C9622A">
                              <w:rPr>
                                <w:b/>
                                <w:sz w:val="28"/>
                                <w:lang w:val="en-US"/>
                              </w:rPr>
                              <w:t>Target Language:</w:t>
                            </w:r>
                          </w:p>
                          <w:sdt>
                            <w:sdtPr>
                              <w:rPr>
                                <w:sz w:val="20"/>
                                <w:lang w:val="en-US"/>
                              </w:rPr>
                              <w:id w:val="-104276666"/>
                              <w:placeholder>
                                <w:docPart w:val="85C418CE35A64714B2793B14E0AAA9D0"/>
                              </w:placeholder>
                              <w:text/>
                            </w:sdtPr>
                            <w:sdtEndPr/>
                            <w:sdtContent>
                              <w:p w14:paraId="6F755657" w14:textId="77777777" w:rsidR="00084C13" w:rsidRPr="007C0C12" w:rsidRDefault="00CF4A85" w:rsidP="00084C13">
                                <w:pPr>
                                  <w:spacing w:after="0" w:line="240" w:lineRule="auto"/>
                                  <w:rPr>
                                    <w:sz w:val="20"/>
                                    <w:lang w:val="en-US"/>
                                  </w:rPr>
                                </w:pPr>
                                <w:r>
                                  <w:rPr>
                                    <w:sz w:val="20"/>
                                    <w:lang w:val="en-US"/>
                                  </w:rPr>
                                  <w:t>Any</w:t>
                                </w:r>
                              </w:p>
                            </w:sdtContent>
                          </w:sdt>
                          <w:p w14:paraId="037E3947" w14:textId="77777777" w:rsidR="007C0C12" w:rsidRDefault="007C0C12" w:rsidP="00084C13">
                            <w:pPr>
                              <w:spacing w:after="0" w:line="240" w:lineRule="auto"/>
                              <w:rPr>
                                <w:b/>
                                <w:sz w:val="28"/>
                                <w:lang w:val="en-US"/>
                              </w:rPr>
                            </w:pPr>
                          </w:p>
                          <w:p w14:paraId="1C67FB0A" w14:textId="77777777" w:rsidR="00084C13" w:rsidRPr="00C9622A" w:rsidRDefault="00084C13" w:rsidP="00084C13">
                            <w:pPr>
                              <w:spacing w:after="0" w:line="240" w:lineRule="auto"/>
                              <w:rPr>
                                <w:b/>
                                <w:sz w:val="28"/>
                                <w:lang w:val="en-US"/>
                              </w:rPr>
                            </w:pPr>
                            <w:r w:rsidRPr="00C9622A">
                              <w:rPr>
                                <w:b/>
                                <w:sz w:val="28"/>
                                <w:lang w:val="en-US"/>
                              </w:rPr>
                              <w:t>Time Needed</w:t>
                            </w:r>
                            <w:r w:rsidRPr="00C9622A">
                              <w:rPr>
                                <w:b/>
                                <w:smallCaps/>
                                <w:sz w:val="24"/>
                                <w:lang w:val="en-US"/>
                              </w:rPr>
                              <w:t>:</w:t>
                            </w:r>
                          </w:p>
                          <w:p w14:paraId="5C16627B" w14:textId="77777777" w:rsidR="00084C13" w:rsidRPr="00C9622A" w:rsidRDefault="00084C13" w:rsidP="00084C13">
                            <w:pPr>
                              <w:spacing w:after="0" w:line="240" w:lineRule="auto"/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9622A"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Preparation:</w:t>
                            </w:r>
                            <w:r w:rsidRPr="00C9622A">
                              <w:rPr>
                                <w:b/>
                                <w:smallCaps/>
                                <w:sz w:val="20"/>
                                <w:szCs w:val="20"/>
                                <w:lang w:val="en-US"/>
                              </w:rPr>
                              <w:t xml:space="preserve">   </w:t>
                            </w:r>
                            <w:r w:rsidR="000D359F">
                              <w:rPr>
                                <w:sz w:val="20"/>
                                <w:szCs w:val="20"/>
                                <w:lang w:val="en-US"/>
                              </w:rPr>
                              <w:t>30 minutes</w:t>
                            </w:r>
                          </w:p>
                          <w:p w14:paraId="61CCFD32" w14:textId="393616D2" w:rsidR="00084C13" w:rsidRPr="00C9622A" w:rsidRDefault="00084C13" w:rsidP="00084C13">
                            <w:pPr>
                              <w:spacing w:after="0" w:line="240" w:lineRule="auto"/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9622A"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In class:</w:t>
                            </w:r>
                            <w:r w:rsidR="00434FB3">
                              <w:rPr>
                                <w:b/>
                                <w:smallCaps/>
                                <w:sz w:val="20"/>
                                <w:szCs w:val="20"/>
                                <w:lang w:val="en-US"/>
                              </w:rPr>
                              <w:t xml:space="preserve">  </w:t>
                            </w:r>
                            <w:r w:rsidR="00D07BCA">
                              <w:rPr>
                                <w:smallCaps/>
                                <w:sz w:val="20"/>
                                <w:szCs w:val="20"/>
                                <w:lang w:val="en-US"/>
                              </w:rPr>
                              <w:t>5-3</w:t>
                            </w:r>
                            <w:r w:rsidR="008D2E12">
                              <w:rPr>
                                <w:smallCaps/>
                                <w:sz w:val="20"/>
                                <w:szCs w:val="20"/>
                                <w:lang w:val="en-US"/>
                              </w:rPr>
                              <w:t xml:space="preserve">0 </w:t>
                            </w:r>
                            <w:r w:rsidR="008D2E12" w:rsidRPr="008D2E12">
                              <w:rPr>
                                <w:sz w:val="20"/>
                                <w:szCs w:val="20"/>
                                <w:lang w:val="en-US"/>
                              </w:rPr>
                              <w:t>minutes</w:t>
                            </w:r>
                          </w:p>
                          <w:p w14:paraId="101A5251" w14:textId="77777777" w:rsidR="00084C13" w:rsidRDefault="00084C13" w:rsidP="00084C13">
                            <w:pPr>
                              <w:spacing w:after="0" w:line="240" w:lineRule="auto"/>
                              <w:rPr>
                                <w:b/>
                                <w:sz w:val="24"/>
                                <w:lang w:val="en-US"/>
                              </w:rPr>
                            </w:pPr>
                          </w:p>
                          <w:p w14:paraId="5CD49729" w14:textId="77777777" w:rsidR="00084C13" w:rsidRPr="00C9622A" w:rsidRDefault="00084C13" w:rsidP="00084C13">
                            <w:pPr>
                              <w:spacing w:after="0" w:line="240" w:lineRule="auto"/>
                              <w:rPr>
                                <w:b/>
                                <w:smallCap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9622A"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>Level</w:t>
                            </w:r>
                            <w:r w:rsidRPr="00C9622A">
                              <w:rPr>
                                <w:b/>
                                <w:smallCaps/>
                                <w:sz w:val="28"/>
                                <w:szCs w:val="28"/>
                                <w:lang w:val="en-US"/>
                              </w:rPr>
                              <w:t xml:space="preserve">: </w:t>
                            </w:r>
                          </w:p>
                          <w:p w14:paraId="62B7E066" w14:textId="11A89F5D" w:rsidR="00084C13" w:rsidRDefault="00AC4048" w:rsidP="00084C13">
                            <w:pPr>
                              <w:spacing w:after="0" w:line="240" w:lineRule="auto"/>
                              <w:rPr>
                                <w:b/>
                                <w:sz w:val="24"/>
                                <w:lang w:val="en-US"/>
                              </w:rPr>
                            </w:pPr>
                            <w:sdt>
                              <w:sdtP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alias w:val="Level"/>
                                <w:tag w:val="Level"/>
                                <w:id w:val="479736792"/>
                                <w:comboBox>
                                  <w:listItem w:value="Choose an item."/>
                                  <w:listItem w:displayText="Year 1" w:value="Year 1"/>
                                  <w:listItem w:displayText="Year 2" w:value="Year 2"/>
                                  <w:listItem w:displayText="Year 3" w:value="Year 3"/>
                                  <w:listItem w:displayText="Years 1 and 2" w:value="Years 1 and 2"/>
                                  <w:listItem w:displayText="Years 2 and 3" w:value="Years 2 and 3"/>
                                  <w:listItem w:displayText="Years 1, 2 and 3" w:value="Years 1, 2 and 3"/>
                                </w:comboBox>
                              </w:sdtPr>
                              <w:sdtEndPr/>
                              <w:sdtContent>
                                <w:r w:rsidR="005D5C4F"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  <w:t>Levels 1 and 2.  Categories and difficulty chosen depends on student</w:t>
                                </w:r>
                                <w:r w:rsidR="00A716D2"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  <w:t xml:space="preserve"> level. </w:t>
                                </w:r>
                              </w:sdtContent>
                            </w:sdt>
                          </w:p>
                          <w:p w14:paraId="4328A775" w14:textId="77777777" w:rsidR="00084C13" w:rsidRDefault="00084C13" w:rsidP="00084C13">
                            <w:pPr>
                              <w:spacing w:after="0" w:line="240" w:lineRule="auto"/>
                              <w:rPr>
                                <w:b/>
                                <w:sz w:val="24"/>
                                <w:lang w:val="en-US"/>
                              </w:rPr>
                            </w:pPr>
                          </w:p>
                          <w:p w14:paraId="09AD1DC2" w14:textId="77777777" w:rsidR="00084C13" w:rsidRPr="00C9622A" w:rsidRDefault="00084C13" w:rsidP="00084C13">
                            <w:pPr>
                              <w:spacing w:after="0" w:line="240" w:lineRule="auto"/>
                              <w:rPr>
                                <w:sz w:val="28"/>
                                <w:lang w:val="en-US"/>
                              </w:rPr>
                            </w:pPr>
                            <w:r w:rsidRPr="00C9622A">
                              <w:rPr>
                                <w:b/>
                                <w:sz w:val="28"/>
                                <w:lang w:val="en-US"/>
                              </w:rPr>
                              <w:t>Language Focus</w:t>
                            </w:r>
                            <w:r w:rsidRPr="00C9622A">
                              <w:rPr>
                                <w:sz w:val="28"/>
                                <w:lang w:val="en-US"/>
                              </w:rPr>
                              <w:t xml:space="preserve">: </w:t>
                            </w:r>
                          </w:p>
                          <w:p w14:paraId="515B3E51" w14:textId="77777777" w:rsidR="00084C13" w:rsidRPr="00A716D2" w:rsidRDefault="00AC4048" w:rsidP="00084C13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sdt>
                              <w:sdtP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alias w:val="Langauge Focus"/>
                                <w:tag w:val="Langauge Focus"/>
                                <w:id w:val="-135875807"/>
                                <w:dropDownList>
                                  <w:listItem w:value="Choose an item."/>
                                  <w:listItem w:displayText="Listening" w:value="Listening"/>
                                  <w:listItem w:displayText="Speaking" w:value="Speaking"/>
                                  <w:listItem w:displayText="Reading" w:value="Reading"/>
                                  <w:listItem w:displayText="Writing" w:value="Writing"/>
                                  <w:listItem w:displayText="Language Arts" w:value="Language Arts"/>
                                  <w:listItem w:displayText="Grammar" w:value="Grammar"/>
                                </w:dropDownList>
                              </w:sdtPr>
                              <w:sdtEndPr/>
                              <w:sdtContent>
                                <w:r w:rsidR="00434FB3" w:rsidRPr="00A716D2"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  <w:t>Reading</w:t>
                                </w:r>
                              </w:sdtContent>
                            </w:sdt>
                            <w:r w:rsidR="00084C13" w:rsidRPr="00A716D2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</w:t>
                            </w:r>
                          </w:p>
                          <w:p w14:paraId="34729506" w14:textId="77777777" w:rsidR="00084C13" w:rsidRPr="00A716D2" w:rsidRDefault="00AC4048" w:rsidP="00084C13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sdt>
                              <w:sdtP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alias w:val="Langauge Focus"/>
                                <w:tag w:val="Langauge Focus"/>
                                <w:id w:val="1380743292"/>
                                <w:dropDownList>
                                  <w:listItem w:value="Choose an item."/>
                                  <w:listItem w:displayText="                             " w:value="                                "/>
                                  <w:listItem w:displayText="Listening" w:value="Listening"/>
                                  <w:listItem w:displayText="Speaking" w:value="Speaking"/>
                                  <w:listItem w:displayText="Reading" w:value="Reading"/>
                                  <w:listItem w:displayText="Writing" w:value="Writing"/>
                                  <w:listItem w:displayText="Language Arts" w:value="Language Arts"/>
                                  <w:listItem w:displayText="Grammar" w:value="Grammar"/>
                                </w:dropDownList>
                              </w:sdtPr>
                              <w:sdtEndPr/>
                              <w:sdtContent>
                                <w:r w:rsidR="00D07BCA" w:rsidRPr="00A716D2"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  <w:t>Writing</w:t>
                                </w:r>
                              </w:sdtContent>
                            </w:sdt>
                          </w:p>
                          <w:p w14:paraId="6992D959" w14:textId="16140CDF" w:rsidR="00084C13" w:rsidRPr="008269C1" w:rsidRDefault="00AC4048" w:rsidP="00084C13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sdt>
                              <w:sdtP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alias w:val="Langauge Focus"/>
                                <w:tag w:val="Langauge Focus"/>
                                <w:id w:val="-2055377861"/>
                                <w:dropDownList>
                                  <w:listItem w:value="Choose an item."/>
                                  <w:listItem w:displayText="                             " w:value="                                "/>
                                  <w:listItem w:displayText="Listening" w:value="Listening"/>
                                  <w:listItem w:displayText="Speaking" w:value="Speaking"/>
                                  <w:listItem w:displayText="Reading" w:value="Reading"/>
                                  <w:listItem w:displayText="Writing" w:value="Writing"/>
                                  <w:listItem w:displayText="Language Arts" w:value="Language Arts"/>
                                  <w:listItem w:displayText="Grammar" w:value="Grammar"/>
                                </w:dropDownList>
                              </w:sdtPr>
                              <w:sdtEndPr/>
                              <w:sdtContent>
                                <w:r w:rsidR="00D07BCA" w:rsidRPr="00A716D2"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  <w:t>Language Arts</w:t>
                                </w:r>
                              </w:sdtContent>
                            </w:sdt>
                            <w:r w:rsidR="00084C13" w:rsidRPr="008269C1">
                              <w:rPr>
                                <w:lang w:val="en-US"/>
                              </w:rPr>
                              <w:t xml:space="preserve">  </w:t>
                            </w:r>
                            <w:sdt>
                              <w:sdtPr>
                                <w:rPr>
                                  <w:lang w:val="en-US"/>
                                </w:rPr>
                                <w:alias w:val="Langauge Focus"/>
                                <w:tag w:val="Langauge Focus"/>
                                <w:id w:val="1635219715"/>
                                <w:dropDownList>
                                  <w:listItem w:value="Choose an item."/>
                                  <w:listItem w:displayText="                             " w:value="                                "/>
                                  <w:listItem w:displayText="Listening" w:value="Listening"/>
                                  <w:listItem w:displayText="Speaking" w:value="Speaking"/>
                                  <w:listItem w:displayText="Reading" w:value="Reading"/>
                                  <w:listItem w:displayText="Writing" w:value="Writing"/>
                                  <w:listItem w:displayText="Language Arts" w:value="Language Arts"/>
                                  <w:listItem w:displayText="Grammar" w:value="Grammar"/>
                                </w:dropDownList>
                              </w:sdtPr>
                              <w:sdtEndPr/>
                              <w:sdtContent>
                                <w:r w:rsidR="007E4E6C">
                                  <w:rPr>
                                    <w:lang w:val="en-US"/>
                                  </w:rPr>
                                  <w:t xml:space="preserve">                             </w:t>
                                </w:r>
                              </w:sdtContent>
                            </w:sdt>
                          </w:p>
                          <w:p w14:paraId="3FAED2C4" w14:textId="77777777" w:rsidR="00A716D2" w:rsidRDefault="00AC4048" w:rsidP="00084C13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sdt>
                              <w:sdtPr>
                                <w:rPr>
                                  <w:lang w:val="en-US"/>
                                </w:rPr>
                                <w:alias w:val="Langauge Focus"/>
                                <w:tag w:val="Langauge Focus"/>
                                <w:id w:val="-1262374740"/>
                                <w:dropDownList>
                                  <w:listItem w:value="Choose an item."/>
                                  <w:listItem w:displayText="                             " w:value="                                "/>
                                  <w:listItem w:displayText="Listening" w:value="Listening"/>
                                  <w:listItem w:displayText="Speaking" w:value="Speaking"/>
                                  <w:listItem w:displayText="Reading" w:value="Reading"/>
                                  <w:listItem w:displayText="Writing" w:value="Writing"/>
                                  <w:listItem w:displayText="Language Arts" w:value="Language Arts"/>
                                  <w:listItem w:displayText="Grammar" w:value="Grammar"/>
                                </w:dropDownList>
                              </w:sdtPr>
                              <w:sdtEndPr/>
                              <w:sdtContent>
                                <w:r w:rsidR="005D5C4F">
                                  <w:rPr>
                                    <w:lang w:val="en-US"/>
                                  </w:rPr>
                                  <w:t xml:space="preserve">                             </w:t>
                                </w:r>
                              </w:sdtContent>
                            </w:sdt>
                          </w:p>
                          <w:p w14:paraId="06A95BCA" w14:textId="30D8734F" w:rsidR="00084C13" w:rsidRPr="00C9622A" w:rsidRDefault="00084C13" w:rsidP="00084C13">
                            <w:pPr>
                              <w:spacing w:after="0" w:line="240" w:lineRule="auto"/>
                              <w:rPr>
                                <w:b/>
                                <w:smallCaps/>
                                <w:sz w:val="28"/>
                                <w:lang w:val="en-US"/>
                              </w:rPr>
                            </w:pPr>
                            <w:r w:rsidRPr="00C9622A">
                              <w:rPr>
                                <w:b/>
                                <w:sz w:val="28"/>
                                <w:lang w:val="en-US"/>
                              </w:rPr>
                              <w:t>Activity Use</w:t>
                            </w:r>
                            <w:r w:rsidRPr="00C9622A">
                              <w:rPr>
                                <w:b/>
                                <w:smallCaps/>
                                <w:sz w:val="28"/>
                                <w:lang w:val="en-US"/>
                              </w:rPr>
                              <w:t xml:space="preserve">: </w:t>
                            </w:r>
                          </w:p>
                          <w:p w14:paraId="2A32FE7F" w14:textId="77777777" w:rsidR="00C9622A" w:rsidRDefault="00AC4048" w:rsidP="00084C13">
                            <w:pPr>
                              <w:spacing w:after="0" w:line="240" w:lineRule="auto"/>
                              <w:rPr>
                                <w:sz w:val="20"/>
                                <w:lang w:val="en-US"/>
                              </w:rPr>
                            </w:pPr>
                            <w:sdt>
                              <w:sdtPr>
                                <w:rPr>
                                  <w:sz w:val="20"/>
                                  <w:lang w:val="en-US"/>
                                </w:rPr>
                                <w:alias w:val="Activity Type"/>
                                <w:tag w:val="Activity Type"/>
                                <w:id w:val="-1843916281"/>
                                <w:comboBox>
                                  <w:listItem w:value="Choose an item."/>
                                  <w:listItem w:displayText="                                " w:value="                                 "/>
                                  <w:listItem w:displayText="Set Induction" w:value="Set Induction"/>
                                  <w:listItem w:displayText="Review" w:value="Review"/>
                                  <w:listItem w:displayText="Presentation" w:value="Presentation"/>
                                  <w:listItem w:displayText="Practice" w:value="Practice"/>
                                  <w:listItem w:displayText="Production" w:value="Production"/>
                                  <w:listItem w:displayText="Assessment" w:value="Assessment"/>
                                </w:comboBox>
                              </w:sdtPr>
                              <w:sdtEndPr/>
                              <w:sdtContent>
                                <w:r w:rsidR="00434FB3">
                                  <w:rPr>
                                    <w:sz w:val="20"/>
                                    <w:lang w:val="en-US"/>
                                  </w:rPr>
                                  <w:t>Review</w:t>
                                </w:r>
                              </w:sdtContent>
                            </w:sdt>
                          </w:p>
                          <w:p w14:paraId="015A04C3" w14:textId="77777777" w:rsidR="00084C13" w:rsidRPr="008269C1" w:rsidRDefault="00AC4048" w:rsidP="00084C13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sdt>
                              <w:sdtPr>
                                <w:rPr>
                                  <w:sz w:val="20"/>
                                  <w:lang w:val="en-US"/>
                                </w:rPr>
                                <w:alias w:val="Activity Type"/>
                                <w:tag w:val="Activity Type"/>
                                <w:id w:val="-1070109315"/>
                                <w:comboBox>
                                  <w:listItem w:value="Choose an item."/>
                                  <w:listItem w:displayText="                                " w:value="                                 "/>
                                  <w:listItem w:displayText="Set Induction" w:value="Set Induction"/>
                                  <w:listItem w:displayText="Review" w:value="Review"/>
                                  <w:listItem w:displayText="Presentation" w:value="Presentation"/>
                                  <w:listItem w:displayText="Practice" w:value="Practice"/>
                                  <w:listItem w:displayText="Production" w:value="Production"/>
                                  <w:listItem w:displayText="Assessment" w:value="Assessment"/>
                                </w:comboBox>
                              </w:sdtPr>
                              <w:sdtEndPr/>
                              <w:sdtContent>
                                <w:r w:rsidR="00434FB3">
                                  <w:rPr>
                                    <w:sz w:val="20"/>
                                    <w:lang w:val="en-US"/>
                                  </w:rPr>
                                  <w:t>Assessment</w:t>
                                </w:r>
                              </w:sdtContent>
                            </w:sdt>
                            <w:r w:rsidR="00084C13" w:rsidRPr="008269C1">
                              <w:rPr>
                                <w:lang w:val="en-US"/>
                              </w:rPr>
                              <w:t xml:space="preserve">  </w:t>
                            </w:r>
                          </w:p>
                          <w:p w14:paraId="75757046" w14:textId="77777777" w:rsidR="00084C13" w:rsidRPr="008269C1" w:rsidRDefault="00AC4048" w:rsidP="00084C13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sdt>
                              <w:sdtPr>
                                <w:rPr>
                                  <w:sz w:val="20"/>
                                  <w:lang w:val="en-US"/>
                                </w:rPr>
                                <w:alias w:val="Activity Type"/>
                                <w:tag w:val="Activity Type"/>
                                <w:id w:val="1197658744"/>
                                <w:comboBox>
                                  <w:listItem w:value="Choose an item."/>
                                  <w:listItem w:displayText="                                " w:value="                                 "/>
                                  <w:listItem w:displayText="Set Induction" w:value="Set Induction"/>
                                  <w:listItem w:displayText="Review" w:value="Review"/>
                                  <w:listItem w:displayText="Presentation" w:value="Presentation"/>
                                  <w:listItem w:displayText="Practice" w:value="Practice"/>
                                  <w:listItem w:displayText="Production" w:value="Production"/>
                                  <w:listItem w:displayText="Assessment" w:value="Assessment"/>
                                </w:comboBox>
                              </w:sdtPr>
                              <w:sdtEndPr/>
                              <w:sdtContent>
                                <w:r w:rsidR="00434FB3">
                                  <w:rPr>
                                    <w:sz w:val="20"/>
                                    <w:lang w:val="en-US"/>
                                  </w:rPr>
                                  <w:t>Practice</w:t>
                                </w:r>
                              </w:sdtContent>
                            </w:sdt>
                            <w:r w:rsidR="00084C13" w:rsidRPr="008269C1"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14:paraId="3561198E" w14:textId="77777777" w:rsidR="00084C13" w:rsidRPr="008269C1" w:rsidRDefault="00AC4048" w:rsidP="00084C13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sdt>
                              <w:sdtPr>
                                <w:rPr>
                                  <w:sz w:val="20"/>
                                  <w:lang w:val="en-US"/>
                                </w:rPr>
                                <w:alias w:val="Activity Type"/>
                                <w:tag w:val="Activity Type"/>
                                <w:id w:val="-587622780"/>
                                <w:comboBox>
                                  <w:listItem w:value="Choose an item."/>
                                  <w:listItem w:displayText="                                " w:value="                                 "/>
                                  <w:listItem w:displayText="Set Induction" w:value="Set Induction"/>
                                  <w:listItem w:displayText="Review" w:value="Review"/>
                                  <w:listItem w:displayText="Presentation" w:value="Presentation"/>
                                  <w:listItem w:displayText="Practice" w:value="Practice"/>
                                  <w:listItem w:displayText="Production" w:value="Production"/>
                                  <w:listItem w:displayText="Assessment" w:value="Assessment"/>
                                </w:comboBox>
                              </w:sdtPr>
                              <w:sdtEndPr/>
                              <w:sdtContent>
                                <w:r w:rsidR="005D5C4F">
                                  <w:rPr>
                                    <w:sz w:val="20"/>
                                    <w:lang w:val="en-US"/>
                                  </w:rPr>
                                  <w:t xml:space="preserve">                                </w:t>
                                </w:r>
                              </w:sdtContent>
                            </w:sdt>
                            <w:r w:rsidR="00084C13" w:rsidRPr="008269C1">
                              <w:rPr>
                                <w:lang w:val="en-US"/>
                              </w:rPr>
                              <w:t xml:space="preserve">    </w:t>
                            </w:r>
                          </w:p>
                          <w:p w14:paraId="43B6AC53" w14:textId="77777777" w:rsidR="00084C13" w:rsidRPr="00C9622A" w:rsidRDefault="00084C13" w:rsidP="00084C13">
                            <w:pPr>
                              <w:spacing w:after="0" w:line="240" w:lineRule="auto"/>
                              <w:rPr>
                                <w:b/>
                                <w:smallCaps/>
                                <w:sz w:val="28"/>
                                <w:lang w:val="en-US"/>
                              </w:rPr>
                            </w:pPr>
                            <w:r w:rsidRPr="00C9622A">
                              <w:rPr>
                                <w:b/>
                                <w:sz w:val="28"/>
                                <w:lang w:val="en-US"/>
                              </w:rPr>
                              <w:t>Pupil Task</w:t>
                            </w:r>
                            <w:r w:rsidRPr="00C9622A">
                              <w:rPr>
                                <w:b/>
                                <w:smallCaps/>
                                <w:sz w:val="28"/>
                                <w:lang w:val="en-US"/>
                              </w:rPr>
                              <w:t xml:space="preserve">: </w:t>
                            </w:r>
                          </w:p>
                          <w:p w14:paraId="51FDD67A" w14:textId="77777777" w:rsidR="00084C13" w:rsidRPr="008269C1" w:rsidRDefault="00AC4048" w:rsidP="00084C13">
                            <w:pPr>
                              <w:spacing w:after="0" w:line="240" w:lineRule="auto"/>
                              <w:rPr>
                                <w:b/>
                                <w:smallCaps/>
                                <w:sz w:val="24"/>
                                <w:lang w:val="en-US"/>
                              </w:rPr>
                            </w:pPr>
                            <w:sdt>
                              <w:sdtPr>
                                <w:rPr>
                                  <w:sz w:val="20"/>
                                  <w:lang w:val="en-US"/>
                                </w:rPr>
                                <w:alias w:val="Pupil Task"/>
                                <w:tag w:val="Pupil Task"/>
                                <w:id w:val="631362178"/>
                                <w:dropDownList>
                                  <w:listItem w:value="Choose an item."/>
                                  <w:listItem w:displayText="Individual" w:value="Individual"/>
                                  <w:listItem w:displayText="Pair Work" w:value="Pair Work"/>
                                  <w:listItem w:displayText="Group Work" w:value="Group Work"/>
                                  <w:listItem w:displayText="Whole Class" w:value="Whole Class"/>
                                </w:dropDownList>
                              </w:sdtPr>
                              <w:sdtEndPr/>
                              <w:sdtContent>
                                <w:r w:rsidR="00434FB3">
                                  <w:rPr>
                                    <w:sz w:val="20"/>
                                    <w:lang w:val="en-US"/>
                                  </w:rPr>
                                  <w:t>Individual</w:t>
                                </w:r>
                              </w:sdtContent>
                            </w:sdt>
                            <w:r w:rsidR="00084C13" w:rsidRPr="008269C1">
                              <w:rPr>
                                <w:b/>
                                <w:smallCaps/>
                                <w:sz w:val="24"/>
                                <w:lang w:val="en-US"/>
                              </w:rPr>
                              <w:t xml:space="preserve">  </w:t>
                            </w:r>
                          </w:p>
                          <w:p w14:paraId="1219D67F" w14:textId="77777777" w:rsidR="00084C13" w:rsidRDefault="00AC4048" w:rsidP="00084C13">
                            <w:pPr>
                              <w:spacing w:after="0" w:line="240" w:lineRule="auto"/>
                              <w:rPr>
                                <w:b/>
                                <w:smallCaps/>
                                <w:sz w:val="24"/>
                                <w:lang w:val="en-US"/>
                              </w:rPr>
                            </w:pPr>
                            <w:sdt>
                              <w:sdtPr>
                                <w:rPr>
                                  <w:sz w:val="20"/>
                                  <w:lang w:val="en-US"/>
                                </w:rPr>
                                <w:alias w:val="Pupil Task"/>
                                <w:tag w:val="Pupil Task"/>
                                <w:id w:val="-1082533730"/>
                                <w:dropDownList>
                                  <w:listItem w:value="Choose an item."/>
                                  <w:listItem w:displayText="                                " w:value="                                                                    "/>
                                  <w:listItem w:displayText="Individual" w:value="Individual"/>
                                  <w:listItem w:displayText="Pair Work" w:value="Pair Work"/>
                                  <w:listItem w:displayText="Group Work" w:value="Group Work"/>
                                  <w:listItem w:displayText="Whole Class" w:value="Whole Class"/>
                                </w:dropDownList>
                              </w:sdtPr>
                              <w:sdtEndPr/>
                              <w:sdtContent>
                                <w:r w:rsidR="00434FB3">
                                  <w:rPr>
                                    <w:sz w:val="20"/>
                                    <w:lang w:val="en-US"/>
                                  </w:rPr>
                                  <w:t>Pair Work</w:t>
                                </w:r>
                              </w:sdtContent>
                            </w:sdt>
                          </w:p>
                          <w:p w14:paraId="04468741" w14:textId="77777777" w:rsidR="00084C13" w:rsidRPr="008269C1" w:rsidRDefault="00AC4048" w:rsidP="00084C13">
                            <w:pPr>
                              <w:spacing w:after="0" w:line="240" w:lineRule="auto"/>
                              <w:rPr>
                                <w:b/>
                                <w:smallCaps/>
                                <w:sz w:val="24"/>
                                <w:lang w:val="en-US"/>
                              </w:rPr>
                            </w:pPr>
                            <w:sdt>
                              <w:sdtPr>
                                <w:rPr>
                                  <w:sz w:val="20"/>
                                  <w:lang w:val="en-US"/>
                                </w:rPr>
                                <w:alias w:val="Pupil Task"/>
                                <w:tag w:val="Pupil Task"/>
                                <w:id w:val="-1629930682"/>
                                <w:dropDownList>
                                  <w:listItem w:value="Choose an item."/>
                                  <w:listItem w:displayText="                                " w:value="                                     "/>
                                  <w:listItem w:displayText="Individual" w:value="Individual"/>
                                  <w:listItem w:displayText="Pair Work" w:value="Pair Work"/>
                                  <w:listItem w:displayText="Group Work" w:value="Group Work"/>
                                  <w:listItem w:displayText="Whole Class" w:value="Whole Class"/>
                                </w:dropDownList>
                              </w:sdtPr>
                              <w:sdtEndPr/>
                              <w:sdtContent>
                                <w:r w:rsidR="00434FB3">
                                  <w:rPr>
                                    <w:sz w:val="20"/>
                                    <w:lang w:val="en-US"/>
                                  </w:rPr>
                                  <w:t>Group Work</w:t>
                                </w:r>
                              </w:sdtContent>
                            </w:sdt>
                            <w:r w:rsidR="00084C13" w:rsidRPr="008269C1">
                              <w:rPr>
                                <w:b/>
                                <w:smallCaps/>
                                <w:sz w:val="24"/>
                                <w:lang w:val="en-US"/>
                              </w:rPr>
                              <w:t xml:space="preserve"> </w:t>
                            </w:r>
                          </w:p>
                          <w:p w14:paraId="20BF762C" w14:textId="3BC9EC25" w:rsidR="00084C13" w:rsidRPr="008269C1" w:rsidRDefault="00AC4048" w:rsidP="00084C13">
                            <w:pPr>
                              <w:spacing w:after="0" w:line="240" w:lineRule="auto"/>
                              <w:rPr>
                                <w:b/>
                                <w:sz w:val="24"/>
                                <w:lang w:val="en-US"/>
                              </w:rPr>
                            </w:pPr>
                            <w:sdt>
                              <w:sdtPr>
                                <w:rPr>
                                  <w:sz w:val="20"/>
                                  <w:lang w:val="en-US"/>
                                </w:rPr>
                                <w:alias w:val="Pupil Task"/>
                                <w:tag w:val="Pupil Task"/>
                                <w:id w:val="-1037505328"/>
                                <w:dropDownList>
                                  <w:listItem w:value="Choose an item."/>
                                  <w:listItem w:displayText="                         " w:value="                        "/>
                                  <w:listItem w:displayText="Individual" w:value="Individual"/>
                                  <w:listItem w:displayText="Pair Work" w:value="Pair Work"/>
                                  <w:listItem w:displayText="Group Work" w:value="Group Work"/>
                                  <w:listItem w:displayText="Whole Class" w:value="Whole Class"/>
                                </w:dropDownList>
                              </w:sdtPr>
                              <w:sdtEndPr/>
                              <w:sdtContent>
                                <w:r w:rsidR="00A716D2">
                                  <w:rPr>
                                    <w:sz w:val="20"/>
                                    <w:lang w:val="en-US"/>
                                  </w:rPr>
                                  <w:t xml:space="preserve">                         </w:t>
                                </w:r>
                              </w:sdtContent>
                            </w:sdt>
                          </w:p>
                          <w:p w14:paraId="6C253A3E" w14:textId="77777777" w:rsidR="00084C13" w:rsidRDefault="00084C1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6775ED" id="_x0000_s1027" type="#_x0000_t202" style="position:absolute;margin-left:-14.95pt;margin-top:13.9pt;width:180pt;height:535.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" filled="f" stroked="f">
                <v:textbox>
                  <w:txbxContent>
                    <w:p w14:paraId="5503525E" w14:textId="77777777" w:rsidR="007C0C12" w:rsidRDefault="007C0C12" w:rsidP="00C9622A">
                      <w:pPr>
                        <w:spacing w:after="0" w:line="240" w:lineRule="auto"/>
                        <w:rPr>
                          <w:b/>
                          <w:sz w:val="28"/>
                          <w:lang w:val="en-US"/>
                        </w:rPr>
                      </w:pPr>
                    </w:p>
                    <w:p w14:paraId="7B7BB830" w14:textId="77777777" w:rsidR="00C9622A" w:rsidRDefault="00352948" w:rsidP="00C9622A">
                      <w:pPr>
                        <w:spacing w:after="0" w:line="240" w:lineRule="auto"/>
                        <w:rPr>
                          <w:b/>
                          <w:sz w:val="28"/>
                          <w:lang w:val="en-US"/>
                        </w:rPr>
                      </w:pPr>
                      <w:r>
                        <w:rPr>
                          <w:b/>
                          <w:sz w:val="28"/>
                          <w:lang w:val="en-US"/>
                        </w:rPr>
                        <w:t>Objective</w:t>
                      </w:r>
                      <w:r w:rsidR="007C0C12">
                        <w:rPr>
                          <w:b/>
                          <w:sz w:val="28"/>
                          <w:lang w:val="en-US"/>
                        </w:rPr>
                        <w:t>(s)</w:t>
                      </w:r>
                      <w:r>
                        <w:rPr>
                          <w:b/>
                          <w:sz w:val="28"/>
                          <w:lang w:val="en-US"/>
                        </w:rPr>
                        <w:t>:</w:t>
                      </w:r>
                    </w:p>
                    <w:p w14:paraId="5455F3AF" w14:textId="77777777" w:rsidR="00352948" w:rsidRDefault="00352948" w:rsidP="00C9622A">
                      <w:pPr>
                        <w:spacing w:after="0" w:line="240" w:lineRule="auto"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>By the end of the activity pupils will be able to:</w:t>
                      </w:r>
                    </w:p>
                    <w:p w14:paraId="214265AA" w14:textId="7E2BCFA1" w:rsidR="0023779E" w:rsidRPr="00A716D2" w:rsidRDefault="00A716D2" w:rsidP="00A716D2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 w:line="240" w:lineRule="auto"/>
                        <w:ind w:left="284" w:hanging="284"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>r</w:t>
                      </w:r>
                      <w:r w:rsidR="008A131B">
                        <w:rPr>
                          <w:sz w:val="20"/>
                          <w:lang w:val="en-US"/>
                        </w:rPr>
                        <w:t>ecognise</w:t>
                      </w:r>
                      <w:r w:rsidR="0023779E">
                        <w:rPr>
                          <w:sz w:val="20"/>
                          <w:lang w:val="en-US"/>
                        </w:rPr>
                        <w:t xml:space="preserve"> words and put them into appropriate categories.</w:t>
                      </w:r>
                    </w:p>
                    <w:sdt>
                      <w:sdtPr>
                        <w:rPr>
                          <w:sz w:val="20"/>
                          <w:lang w:val="en-US"/>
                        </w:rPr>
                        <w:id w:val="1460993882"/>
                        <w:placeholder>
                          <w:docPart w:val="85C418CE35A64714B2793B14E0AAA9D0"/>
                        </w:placeholder>
                        <w:text/>
                      </w:sdtPr>
                      <w:sdtEndPr/>
                      <w:sdtContent>
                        <w:p w14:paraId="0072704C" w14:textId="3C4783F3" w:rsidR="00352948" w:rsidRPr="00A716D2" w:rsidRDefault="00A716D2" w:rsidP="00A716D2">
                          <w:pPr>
                            <w:pStyle w:val="ListParagraph"/>
                            <w:numPr>
                              <w:ilvl w:val="0"/>
                              <w:numId w:val="6"/>
                            </w:numPr>
                            <w:spacing w:after="0" w:line="240" w:lineRule="auto"/>
                            <w:ind w:left="284" w:hanging="284"/>
                            <w:rPr>
                              <w:sz w:val="20"/>
                              <w:lang w:val="en-US"/>
                            </w:rPr>
                          </w:pPr>
                          <w:r>
                            <w:rPr>
                              <w:sz w:val="20"/>
                              <w:lang w:val="en-US"/>
                            </w:rPr>
                            <w:t>v</w:t>
                          </w:r>
                          <w:r w:rsidR="005D5C4F" w:rsidRPr="00A716D2">
                            <w:rPr>
                              <w:sz w:val="20"/>
                              <w:lang w:val="en-US"/>
                            </w:rPr>
                            <w:t>ocabulary review (depending on categories chosen)</w:t>
                          </w:r>
                        </w:p>
                      </w:sdtContent>
                    </w:sdt>
                    <w:p w14:paraId="414AC06B" w14:textId="77777777" w:rsidR="007C0C12" w:rsidRDefault="007C0C12" w:rsidP="00C9622A">
                      <w:pPr>
                        <w:spacing w:after="0" w:line="240" w:lineRule="auto"/>
                        <w:rPr>
                          <w:b/>
                          <w:sz w:val="28"/>
                          <w:lang w:val="en-US"/>
                        </w:rPr>
                      </w:pPr>
                    </w:p>
                    <w:p w14:paraId="6BC4942C" w14:textId="77777777" w:rsidR="00084C13" w:rsidRPr="00C9622A" w:rsidRDefault="00084C13" w:rsidP="00C9622A">
                      <w:pPr>
                        <w:spacing w:after="0" w:line="240" w:lineRule="auto"/>
                        <w:rPr>
                          <w:b/>
                          <w:sz w:val="28"/>
                          <w:lang w:val="en-US"/>
                        </w:rPr>
                      </w:pPr>
                      <w:r w:rsidRPr="00C9622A">
                        <w:rPr>
                          <w:b/>
                          <w:sz w:val="28"/>
                          <w:lang w:val="en-US"/>
                        </w:rPr>
                        <w:t>Target Language:</w:t>
                      </w:r>
                    </w:p>
                    <w:sdt>
                      <w:sdtPr>
                        <w:rPr>
                          <w:sz w:val="20"/>
                          <w:lang w:val="en-US"/>
                        </w:rPr>
                        <w:id w:val="-104276666"/>
                        <w:placeholder>
                          <w:docPart w:val="85C418CE35A64714B2793B14E0AAA9D0"/>
                        </w:placeholder>
                        <w:text/>
                      </w:sdtPr>
                      <w:sdtEndPr/>
                      <w:sdtContent>
                        <w:p w14:paraId="6F755657" w14:textId="77777777" w:rsidR="00084C13" w:rsidRPr="007C0C12" w:rsidRDefault="00CF4A85" w:rsidP="00084C13">
                          <w:pPr>
                            <w:spacing w:after="0" w:line="240" w:lineRule="auto"/>
                            <w:rPr>
                              <w:sz w:val="20"/>
                              <w:lang w:val="en-US"/>
                            </w:rPr>
                          </w:pPr>
                          <w:r>
                            <w:rPr>
                              <w:sz w:val="20"/>
                              <w:lang w:val="en-US"/>
                            </w:rPr>
                            <w:t>Any</w:t>
                          </w:r>
                        </w:p>
                      </w:sdtContent>
                    </w:sdt>
                    <w:p w14:paraId="037E3947" w14:textId="77777777" w:rsidR="007C0C12" w:rsidRDefault="007C0C12" w:rsidP="00084C13">
                      <w:pPr>
                        <w:spacing w:after="0" w:line="240" w:lineRule="auto"/>
                        <w:rPr>
                          <w:b/>
                          <w:sz w:val="28"/>
                          <w:lang w:val="en-US"/>
                        </w:rPr>
                      </w:pPr>
                    </w:p>
                    <w:p w14:paraId="1C67FB0A" w14:textId="77777777" w:rsidR="00084C13" w:rsidRPr="00C9622A" w:rsidRDefault="00084C13" w:rsidP="00084C13">
                      <w:pPr>
                        <w:spacing w:after="0" w:line="240" w:lineRule="auto"/>
                        <w:rPr>
                          <w:b/>
                          <w:sz w:val="28"/>
                          <w:lang w:val="en-US"/>
                        </w:rPr>
                      </w:pPr>
                      <w:r w:rsidRPr="00C9622A">
                        <w:rPr>
                          <w:b/>
                          <w:sz w:val="28"/>
                          <w:lang w:val="en-US"/>
                        </w:rPr>
                        <w:t>Time Needed</w:t>
                      </w:r>
                      <w:r w:rsidRPr="00C9622A">
                        <w:rPr>
                          <w:b/>
                          <w:smallCaps/>
                          <w:sz w:val="24"/>
                          <w:lang w:val="en-US"/>
                        </w:rPr>
                        <w:t>:</w:t>
                      </w:r>
                    </w:p>
                    <w:p w14:paraId="5C16627B" w14:textId="77777777" w:rsidR="00084C13" w:rsidRPr="00C9622A" w:rsidRDefault="00084C13" w:rsidP="00084C13">
                      <w:pPr>
                        <w:spacing w:after="0" w:line="240" w:lineRule="auto"/>
                        <w:rPr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C9622A">
                        <w:rPr>
                          <w:b/>
                          <w:sz w:val="20"/>
                          <w:szCs w:val="20"/>
                          <w:lang w:val="en-US"/>
                        </w:rPr>
                        <w:t>Preparation:</w:t>
                      </w:r>
                      <w:r w:rsidRPr="00C9622A">
                        <w:rPr>
                          <w:b/>
                          <w:smallCaps/>
                          <w:sz w:val="20"/>
                          <w:szCs w:val="20"/>
                          <w:lang w:val="en-US"/>
                        </w:rPr>
                        <w:t xml:space="preserve">   </w:t>
                      </w:r>
                      <w:r w:rsidR="000D359F">
                        <w:rPr>
                          <w:sz w:val="20"/>
                          <w:szCs w:val="20"/>
                          <w:lang w:val="en-US"/>
                        </w:rPr>
                        <w:t>30 minutes</w:t>
                      </w:r>
                    </w:p>
                    <w:p w14:paraId="61CCFD32" w14:textId="393616D2" w:rsidR="00084C13" w:rsidRPr="00C9622A" w:rsidRDefault="00084C13" w:rsidP="00084C13">
                      <w:pPr>
                        <w:spacing w:after="0" w:line="240" w:lineRule="auto"/>
                        <w:rPr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C9622A">
                        <w:rPr>
                          <w:b/>
                          <w:sz w:val="20"/>
                          <w:szCs w:val="20"/>
                          <w:lang w:val="en-US"/>
                        </w:rPr>
                        <w:t>In class:</w:t>
                      </w:r>
                      <w:r w:rsidR="00434FB3">
                        <w:rPr>
                          <w:b/>
                          <w:smallCaps/>
                          <w:sz w:val="20"/>
                          <w:szCs w:val="20"/>
                          <w:lang w:val="en-US"/>
                        </w:rPr>
                        <w:t xml:space="preserve">  </w:t>
                      </w:r>
                      <w:r w:rsidR="00D07BCA">
                        <w:rPr>
                          <w:smallCaps/>
                          <w:sz w:val="20"/>
                          <w:szCs w:val="20"/>
                          <w:lang w:val="en-US"/>
                        </w:rPr>
                        <w:t>5-3</w:t>
                      </w:r>
                      <w:r w:rsidR="008D2E12">
                        <w:rPr>
                          <w:smallCaps/>
                          <w:sz w:val="20"/>
                          <w:szCs w:val="20"/>
                          <w:lang w:val="en-US"/>
                        </w:rPr>
                        <w:t xml:space="preserve">0 </w:t>
                      </w:r>
                      <w:r w:rsidR="008D2E12" w:rsidRPr="008D2E12">
                        <w:rPr>
                          <w:sz w:val="20"/>
                          <w:szCs w:val="20"/>
                          <w:lang w:val="en-US"/>
                        </w:rPr>
                        <w:t>minutes</w:t>
                      </w:r>
                    </w:p>
                    <w:p w14:paraId="101A5251" w14:textId="77777777" w:rsidR="00084C13" w:rsidRDefault="00084C13" w:rsidP="00084C13">
                      <w:pPr>
                        <w:spacing w:after="0" w:line="240" w:lineRule="auto"/>
                        <w:rPr>
                          <w:b/>
                          <w:sz w:val="24"/>
                          <w:lang w:val="en-US"/>
                        </w:rPr>
                      </w:pPr>
                    </w:p>
                    <w:p w14:paraId="5CD49729" w14:textId="77777777" w:rsidR="00084C13" w:rsidRPr="00C9622A" w:rsidRDefault="00084C13" w:rsidP="00084C13">
                      <w:pPr>
                        <w:spacing w:after="0" w:line="240" w:lineRule="auto"/>
                        <w:rPr>
                          <w:b/>
                          <w:smallCaps/>
                          <w:sz w:val="28"/>
                          <w:szCs w:val="28"/>
                          <w:lang w:val="en-US"/>
                        </w:rPr>
                      </w:pPr>
                      <w:r w:rsidRPr="00C9622A">
                        <w:rPr>
                          <w:b/>
                          <w:sz w:val="28"/>
                          <w:szCs w:val="28"/>
                          <w:lang w:val="en-US"/>
                        </w:rPr>
                        <w:t>Level</w:t>
                      </w:r>
                      <w:r w:rsidRPr="00C9622A">
                        <w:rPr>
                          <w:b/>
                          <w:smallCaps/>
                          <w:sz w:val="28"/>
                          <w:szCs w:val="28"/>
                          <w:lang w:val="en-US"/>
                        </w:rPr>
                        <w:t xml:space="preserve">: </w:t>
                      </w:r>
                    </w:p>
                    <w:p w14:paraId="62B7E066" w14:textId="11A89F5D" w:rsidR="00084C13" w:rsidRDefault="00AC4048" w:rsidP="00084C13">
                      <w:pPr>
                        <w:spacing w:after="0" w:line="240" w:lineRule="auto"/>
                        <w:rPr>
                          <w:b/>
                          <w:sz w:val="24"/>
                          <w:lang w:val="en-US"/>
                        </w:rPr>
                      </w:pPr>
                      <w:sdt>
                        <w:sdtPr>
                          <w:rPr>
                            <w:sz w:val="20"/>
                            <w:szCs w:val="20"/>
                            <w:lang w:val="en-US"/>
                          </w:rPr>
                          <w:alias w:val="Level"/>
                          <w:tag w:val="Level"/>
                          <w:id w:val="479736792"/>
                          <w:comboBox>
                            <w:listItem w:value="Choose an item."/>
                            <w:listItem w:displayText="Year 1" w:value="Year 1"/>
                            <w:listItem w:displayText="Year 2" w:value="Year 2"/>
                            <w:listItem w:displayText="Year 3" w:value="Year 3"/>
                            <w:listItem w:displayText="Years 1 and 2" w:value="Years 1 and 2"/>
                            <w:listItem w:displayText="Years 2 and 3" w:value="Years 2 and 3"/>
                            <w:listItem w:displayText="Years 1, 2 and 3" w:value="Years 1, 2 and 3"/>
                          </w:comboBox>
                        </w:sdtPr>
                        <w:sdtEndPr/>
                        <w:sdtContent>
                          <w:r w:rsidR="005D5C4F">
                            <w:rPr>
                              <w:sz w:val="20"/>
                              <w:szCs w:val="20"/>
                              <w:lang w:val="en-US"/>
                            </w:rPr>
                            <w:t>Levels 1 and 2.  Categories and difficulty chosen depends on student</w:t>
                          </w:r>
                          <w:r w:rsidR="00A716D2">
                            <w:rPr>
                              <w:sz w:val="20"/>
                              <w:szCs w:val="20"/>
                              <w:lang w:val="en-US"/>
                            </w:rPr>
                            <w:t xml:space="preserve"> level. </w:t>
                          </w:r>
                        </w:sdtContent>
                      </w:sdt>
                    </w:p>
                    <w:p w14:paraId="4328A775" w14:textId="77777777" w:rsidR="00084C13" w:rsidRDefault="00084C13" w:rsidP="00084C13">
                      <w:pPr>
                        <w:spacing w:after="0" w:line="240" w:lineRule="auto"/>
                        <w:rPr>
                          <w:b/>
                          <w:sz w:val="24"/>
                          <w:lang w:val="en-US"/>
                        </w:rPr>
                      </w:pPr>
                    </w:p>
                    <w:p w14:paraId="09AD1DC2" w14:textId="77777777" w:rsidR="00084C13" w:rsidRPr="00C9622A" w:rsidRDefault="00084C13" w:rsidP="00084C13">
                      <w:pPr>
                        <w:spacing w:after="0" w:line="240" w:lineRule="auto"/>
                        <w:rPr>
                          <w:sz w:val="28"/>
                          <w:lang w:val="en-US"/>
                        </w:rPr>
                      </w:pPr>
                      <w:r w:rsidRPr="00C9622A">
                        <w:rPr>
                          <w:b/>
                          <w:sz w:val="28"/>
                          <w:lang w:val="en-US"/>
                        </w:rPr>
                        <w:t>Language Focus</w:t>
                      </w:r>
                      <w:r w:rsidRPr="00C9622A">
                        <w:rPr>
                          <w:sz w:val="28"/>
                          <w:lang w:val="en-US"/>
                        </w:rPr>
                        <w:t xml:space="preserve">: </w:t>
                      </w:r>
                    </w:p>
                    <w:p w14:paraId="515B3E51" w14:textId="77777777" w:rsidR="00084C13" w:rsidRPr="00A716D2" w:rsidRDefault="00AC4048" w:rsidP="00084C13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sdt>
                        <w:sdtPr>
                          <w:rPr>
                            <w:sz w:val="20"/>
                            <w:szCs w:val="20"/>
                            <w:lang w:val="en-US"/>
                          </w:rPr>
                          <w:alias w:val="Langauge Focus"/>
                          <w:tag w:val="Langauge Focus"/>
                          <w:id w:val="-135875807"/>
                          <w:dropDownList>
                            <w:listItem w:value="Choose an item."/>
                            <w:listItem w:displayText="Listening" w:value="Listening"/>
                            <w:listItem w:displayText="Speaking" w:value="Speaking"/>
                            <w:listItem w:displayText="Reading" w:value="Reading"/>
                            <w:listItem w:displayText="Writing" w:value="Writing"/>
                            <w:listItem w:displayText="Language Arts" w:value="Language Arts"/>
                            <w:listItem w:displayText="Grammar" w:value="Grammar"/>
                          </w:dropDownList>
                        </w:sdtPr>
                        <w:sdtEndPr/>
                        <w:sdtContent>
                          <w:r w:rsidR="00434FB3" w:rsidRPr="00A716D2">
                            <w:rPr>
                              <w:sz w:val="20"/>
                              <w:szCs w:val="20"/>
                              <w:lang w:val="en-US"/>
                            </w:rPr>
                            <w:t>Reading</w:t>
                          </w:r>
                        </w:sdtContent>
                      </w:sdt>
                      <w:r w:rsidR="00084C13" w:rsidRPr="00A716D2">
                        <w:rPr>
                          <w:sz w:val="20"/>
                          <w:szCs w:val="20"/>
                          <w:lang w:val="en-US"/>
                        </w:rPr>
                        <w:t xml:space="preserve">  </w:t>
                      </w:r>
                    </w:p>
                    <w:p w14:paraId="34729506" w14:textId="77777777" w:rsidR="00084C13" w:rsidRPr="00A716D2" w:rsidRDefault="00AC4048" w:rsidP="00084C13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sdt>
                        <w:sdtPr>
                          <w:rPr>
                            <w:sz w:val="20"/>
                            <w:szCs w:val="20"/>
                            <w:lang w:val="en-US"/>
                          </w:rPr>
                          <w:alias w:val="Langauge Focus"/>
                          <w:tag w:val="Langauge Focus"/>
                          <w:id w:val="1380743292"/>
                          <w:dropDownList>
                            <w:listItem w:value="Choose an item."/>
                            <w:listItem w:displayText="                             " w:value="                                "/>
                            <w:listItem w:displayText="Listening" w:value="Listening"/>
                            <w:listItem w:displayText="Speaking" w:value="Speaking"/>
                            <w:listItem w:displayText="Reading" w:value="Reading"/>
                            <w:listItem w:displayText="Writing" w:value="Writing"/>
                            <w:listItem w:displayText="Language Arts" w:value="Language Arts"/>
                            <w:listItem w:displayText="Grammar" w:value="Grammar"/>
                          </w:dropDownList>
                        </w:sdtPr>
                        <w:sdtEndPr/>
                        <w:sdtContent>
                          <w:r w:rsidR="00D07BCA" w:rsidRPr="00A716D2">
                            <w:rPr>
                              <w:sz w:val="20"/>
                              <w:szCs w:val="20"/>
                              <w:lang w:val="en-US"/>
                            </w:rPr>
                            <w:t>Writing</w:t>
                          </w:r>
                        </w:sdtContent>
                      </w:sdt>
                    </w:p>
                    <w:p w14:paraId="6992D959" w14:textId="16140CDF" w:rsidR="00084C13" w:rsidRPr="008269C1" w:rsidRDefault="00AC4048" w:rsidP="00084C13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sdt>
                        <w:sdtPr>
                          <w:rPr>
                            <w:sz w:val="20"/>
                            <w:szCs w:val="20"/>
                            <w:lang w:val="en-US"/>
                          </w:rPr>
                          <w:alias w:val="Langauge Focus"/>
                          <w:tag w:val="Langauge Focus"/>
                          <w:id w:val="-2055377861"/>
                          <w:dropDownList>
                            <w:listItem w:value="Choose an item."/>
                            <w:listItem w:displayText="                             " w:value="                                "/>
                            <w:listItem w:displayText="Listening" w:value="Listening"/>
                            <w:listItem w:displayText="Speaking" w:value="Speaking"/>
                            <w:listItem w:displayText="Reading" w:value="Reading"/>
                            <w:listItem w:displayText="Writing" w:value="Writing"/>
                            <w:listItem w:displayText="Language Arts" w:value="Language Arts"/>
                            <w:listItem w:displayText="Grammar" w:value="Grammar"/>
                          </w:dropDownList>
                        </w:sdtPr>
                        <w:sdtEndPr/>
                        <w:sdtContent>
                          <w:r w:rsidR="00D07BCA" w:rsidRPr="00A716D2">
                            <w:rPr>
                              <w:sz w:val="20"/>
                              <w:szCs w:val="20"/>
                              <w:lang w:val="en-US"/>
                            </w:rPr>
                            <w:t>Language Arts</w:t>
                          </w:r>
                        </w:sdtContent>
                      </w:sdt>
                      <w:r w:rsidR="00084C13" w:rsidRPr="008269C1">
                        <w:rPr>
                          <w:lang w:val="en-US"/>
                        </w:rPr>
                        <w:t xml:space="preserve">  </w:t>
                      </w:r>
                      <w:sdt>
                        <w:sdtPr>
                          <w:rPr>
                            <w:lang w:val="en-US"/>
                          </w:rPr>
                          <w:alias w:val="Langauge Focus"/>
                          <w:tag w:val="Langauge Focus"/>
                          <w:id w:val="1635219715"/>
                          <w:dropDownList>
                            <w:listItem w:value="Choose an item."/>
                            <w:listItem w:displayText="                             " w:value="                                "/>
                            <w:listItem w:displayText="Listening" w:value="Listening"/>
                            <w:listItem w:displayText="Speaking" w:value="Speaking"/>
                            <w:listItem w:displayText="Reading" w:value="Reading"/>
                            <w:listItem w:displayText="Writing" w:value="Writing"/>
                            <w:listItem w:displayText="Language Arts" w:value="Language Arts"/>
                            <w:listItem w:displayText="Grammar" w:value="Grammar"/>
                          </w:dropDownList>
                        </w:sdtPr>
                        <w:sdtEndPr/>
                        <w:sdtContent>
                          <w:r w:rsidR="007E4E6C">
                            <w:rPr>
                              <w:lang w:val="en-US"/>
                            </w:rPr>
                            <w:t xml:space="preserve">                             </w:t>
                          </w:r>
                        </w:sdtContent>
                      </w:sdt>
                    </w:p>
                    <w:p w14:paraId="3FAED2C4" w14:textId="77777777" w:rsidR="00A716D2" w:rsidRDefault="00AC4048" w:rsidP="00084C13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sdt>
                        <w:sdtPr>
                          <w:rPr>
                            <w:lang w:val="en-US"/>
                          </w:rPr>
                          <w:alias w:val="Langauge Focus"/>
                          <w:tag w:val="Langauge Focus"/>
                          <w:id w:val="-1262374740"/>
                          <w:dropDownList>
                            <w:listItem w:value="Choose an item."/>
                            <w:listItem w:displayText="                             " w:value="                                "/>
                            <w:listItem w:displayText="Listening" w:value="Listening"/>
                            <w:listItem w:displayText="Speaking" w:value="Speaking"/>
                            <w:listItem w:displayText="Reading" w:value="Reading"/>
                            <w:listItem w:displayText="Writing" w:value="Writing"/>
                            <w:listItem w:displayText="Language Arts" w:value="Language Arts"/>
                            <w:listItem w:displayText="Grammar" w:value="Grammar"/>
                          </w:dropDownList>
                        </w:sdtPr>
                        <w:sdtEndPr/>
                        <w:sdtContent>
                          <w:r w:rsidR="005D5C4F">
                            <w:rPr>
                              <w:lang w:val="en-US"/>
                            </w:rPr>
                            <w:t xml:space="preserve">                             </w:t>
                          </w:r>
                        </w:sdtContent>
                      </w:sdt>
                    </w:p>
                    <w:p w14:paraId="06A95BCA" w14:textId="30D8734F" w:rsidR="00084C13" w:rsidRPr="00C9622A" w:rsidRDefault="00084C13" w:rsidP="00084C13">
                      <w:pPr>
                        <w:spacing w:after="0" w:line="240" w:lineRule="auto"/>
                        <w:rPr>
                          <w:b/>
                          <w:smallCaps/>
                          <w:sz w:val="28"/>
                          <w:lang w:val="en-US"/>
                        </w:rPr>
                      </w:pPr>
                      <w:r w:rsidRPr="00C9622A">
                        <w:rPr>
                          <w:b/>
                          <w:sz w:val="28"/>
                          <w:lang w:val="en-US"/>
                        </w:rPr>
                        <w:t>Activity Use</w:t>
                      </w:r>
                      <w:r w:rsidRPr="00C9622A">
                        <w:rPr>
                          <w:b/>
                          <w:smallCaps/>
                          <w:sz w:val="28"/>
                          <w:lang w:val="en-US"/>
                        </w:rPr>
                        <w:t xml:space="preserve">: </w:t>
                      </w:r>
                    </w:p>
                    <w:p w14:paraId="2A32FE7F" w14:textId="77777777" w:rsidR="00C9622A" w:rsidRDefault="00AC4048" w:rsidP="00084C13">
                      <w:pPr>
                        <w:spacing w:after="0" w:line="240" w:lineRule="auto"/>
                        <w:rPr>
                          <w:sz w:val="20"/>
                          <w:lang w:val="en-US"/>
                        </w:rPr>
                      </w:pPr>
                      <w:sdt>
                        <w:sdtPr>
                          <w:rPr>
                            <w:sz w:val="20"/>
                            <w:lang w:val="en-US"/>
                          </w:rPr>
                          <w:alias w:val="Activity Type"/>
                          <w:tag w:val="Activity Type"/>
                          <w:id w:val="-1843916281"/>
                          <w:comboBox>
                            <w:listItem w:value="Choose an item."/>
                            <w:listItem w:displayText="                                " w:value="                                 "/>
                            <w:listItem w:displayText="Set Induction" w:value="Set Induction"/>
                            <w:listItem w:displayText="Review" w:value="Review"/>
                            <w:listItem w:displayText="Presentation" w:value="Presentation"/>
                            <w:listItem w:displayText="Practice" w:value="Practice"/>
                            <w:listItem w:displayText="Production" w:value="Production"/>
                            <w:listItem w:displayText="Assessment" w:value="Assessment"/>
                          </w:comboBox>
                        </w:sdtPr>
                        <w:sdtEndPr/>
                        <w:sdtContent>
                          <w:r w:rsidR="00434FB3">
                            <w:rPr>
                              <w:sz w:val="20"/>
                              <w:lang w:val="en-US"/>
                            </w:rPr>
                            <w:t>Review</w:t>
                          </w:r>
                        </w:sdtContent>
                      </w:sdt>
                    </w:p>
                    <w:p w14:paraId="015A04C3" w14:textId="77777777" w:rsidR="00084C13" w:rsidRPr="008269C1" w:rsidRDefault="00AC4048" w:rsidP="00084C13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sdt>
                        <w:sdtPr>
                          <w:rPr>
                            <w:sz w:val="20"/>
                            <w:lang w:val="en-US"/>
                          </w:rPr>
                          <w:alias w:val="Activity Type"/>
                          <w:tag w:val="Activity Type"/>
                          <w:id w:val="-1070109315"/>
                          <w:comboBox>
                            <w:listItem w:value="Choose an item."/>
                            <w:listItem w:displayText="                                " w:value="                                 "/>
                            <w:listItem w:displayText="Set Induction" w:value="Set Induction"/>
                            <w:listItem w:displayText="Review" w:value="Review"/>
                            <w:listItem w:displayText="Presentation" w:value="Presentation"/>
                            <w:listItem w:displayText="Practice" w:value="Practice"/>
                            <w:listItem w:displayText="Production" w:value="Production"/>
                            <w:listItem w:displayText="Assessment" w:value="Assessment"/>
                          </w:comboBox>
                        </w:sdtPr>
                        <w:sdtEndPr/>
                        <w:sdtContent>
                          <w:r w:rsidR="00434FB3">
                            <w:rPr>
                              <w:sz w:val="20"/>
                              <w:lang w:val="en-US"/>
                            </w:rPr>
                            <w:t>Assessment</w:t>
                          </w:r>
                        </w:sdtContent>
                      </w:sdt>
                      <w:r w:rsidR="00084C13" w:rsidRPr="008269C1">
                        <w:rPr>
                          <w:lang w:val="en-US"/>
                        </w:rPr>
                        <w:t xml:space="preserve">  </w:t>
                      </w:r>
                    </w:p>
                    <w:p w14:paraId="75757046" w14:textId="77777777" w:rsidR="00084C13" w:rsidRPr="008269C1" w:rsidRDefault="00AC4048" w:rsidP="00084C13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sdt>
                        <w:sdtPr>
                          <w:rPr>
                            <w:sz w:val="20"/>
                            <w:lang w:val="en-US"/>
                          </w:rPr>
                          <w:alias w:val="Activity Type"/>
                          <w:tag w:val="Activity Type"/>
                          <w:id w:val="1197658744"/>
                          <w:comboBox>
                            <w:listItem w:value="Choose an item."/>
                            <w:listItem w:displayText="                                " w:value="                                 "/>
                            <w:listItem w:displayText="Set Induction" w:value="Set Induction"/>
                            <w:listItem w:displayText="Review" w:value="Review"/>
                            <w:listItem w:displayText="Presentation" w:value="Presentation"/>
                            <w:listItem w:displayText="Practice" w:value="Practice"/>
                            <w:listItem w:displayText="Production" w:value="Production"/>
                            <w:listItem w:displayText="Assessment" w:value="Assessment"/>
                          </w:comboBox>
                        </w:sdtPr>
                        <w:sdtEndPr/>
                        <w:sdtContent>
                          <w:r w:rsidR="00434FB3">
                            <w:rPr>
                              <w:sz w:val="20"/>
                              <w:lang w:val="en-US"/>
                            </w:rPr>
                            <w:t>Practice</w:t>
                          </w:r>
                        </w:sdtContent>
                      </w:sdt>
                      <w:r w:rsidR="00084C13" w:rsidRPr="008269C1">
                        <w:rPr>
                          <w:lang w:val="en-US"/>
                        </w:rPr>
                        <w:t xml:space="preserve"> </w:t>
                      </w:r>
                    </w:p>
                    <w:p w14:paraId="3561198E" w14:textId="77777777" w:rsidR="00084C13" w:rsidRPr="008269C1" w:rsidRDefault="00AC4048" w:rsidP="00084C13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sdt>
                        <w:sdtPr>
                          <w:rPr>
                            <w:sz w:val="20"/>
                            <w:lang w:val="en-US"/>
                          </w:rPr>
                          <w:alias w:val="Activity Type"/>
                          <w:tag w:val="Activity Type"/>
                          <w:id w:val="-587622780"/>
                          <w:comboBox>
                            <w:listItem w:value="Choose an item."/>
                            <w:listItem w:displayText="                                " w:value="                                 "/>
                            <w:listItem w:displayText="Set Induction" w:value="Set Induction"/>
                            <w:listItem w:displayText="Review" w:value="Review"/>
                            <w:listItem w:displayText="Presentation" w:value="Presentation"/>
                            <w:listItem w:displayText="Practice" w:value="Practice"/>
                            <w:listItem w:displayText="Production" w:value="Production"/>
                            <w:listItem w:displayText="Assessment" w:value="Assessment"/>
                          </w:comboBox>
                        </w:sdtPr>
                        <w:sdtEndPr/>
                        <w:sdtContent>
                          <w:r w:rsidR="005D5C4F">
                            <w:rPr>
                              <w:sz w:val="20"/>
                              <w:lang w:val="en-US"/>
                            </w:rPr>
                            <w:t xml:space="preserve">                                </w:t>
                          </w:r>
                        </w:sdtContent>
                      </w:sdt>
                      <w:r w:rsidR="00084C13" w:rsidRPr="008269C1">
                        <w:rPr>
                          <w:lang w:val="en-US"/>
                        </w:rPr>
                        <w:t xml:space="preserve">    </w:t>
                      </w:r>
                    </w:p>
                    <w:p w14:paraId="43B6AC53" w14:textId="77777777" w:rsidR="00084C13" w:rsidRPr="00C9622A" w:rsidRDefault="00084C13" w:rsidP="00084C13">
                      <w:pPr>
                        <w:spacing w:after="0" w:line="240" w:lineRule="auto"/>
                        <w:rPr>
                          <w:b/>
                          <w:smallCaps/>
                          <w:sz w:val="28"/>
                          <w:lang w:val="en-US"/>
                        </w:rPr>
                      </w:pPr>
                      <w:r w:rsidRPr="00C9622A">
                        <w:rPr>
                          <w:b/>
                          <w:sz w:val="28"/>
                          <w:lang w:val="en-US"/>
                        </w:rPr>
                        <w:t>Pupil Task</w:t>
                      </w:r>
                      <w:r w:rsidRPr="00C9622A">
                        <w:rPr>
                          <w:b/>
                          <w:smallCaps/>
                          <w:sz w:val="28"/>
                          <w:lang w:val="en-US"/>
                        </w:rPr>
                        <w:t xml:space="preserve">: </w:t>
                      </w:r>
                    </w:p>
                    <w:p w14:paraId="51FDD67A" w14:textId="77777777" w:rsidR="00084C13" w:rsidRPr="008269C1" w:rsidRDefault="00AC4048" w:rsidP="00084C13">
                      <w:pPr>
                        <w:spacing w:after="0" w:line="240" w:lineRule="auto"/>
                        <w:rPr>
                          <w:b/>
                          <w:smallCaps/>
                          <w:sz w:val="24"/>
                          <w:lang w:val="en-US"/>
                        </w:rPr>
                      </w:pPr>
                      <w:sdt>
                        <w:sdtPr>
                          <w:rPr>
                            <w:sz w:val="20"/>
                            <w:lang w:val="en-US"/>
                          </w:rPr>
                          <w:alias w:val="Pupil Task"/>
                          <w:tag w:val="Pupil Task"/>
                          <w:id w:val="631362178"/>
                          <w:dropDownList>
                            <w:listItem w:value="Choose an item."/>
                            <w:listItem w:displayText="Individual" w:value="Individual"/>
                            <w:listItem w:displayText="Pair Work" w:value="Pair Work"/>
                            <w:listItem w:displayText="Group Work" w:value="Group Work"/>
                            <w:listItem w:displayText="Whole Class" w:value="Whole Class"/>
                          </w:dropDownList>
                        </w:sdtPr>
                        <w:sdtEndPr/>
                        <w:sdtContent>
                          <w:r w:rsidR="00434FB3">
                            <w:rPr>
                              <w:sz w:val="20"/>
                              <w:lang w:val="en-US"/>
                            </w:rPr>
                            <w:t>Individual</w:t>
                          </w:r>
                        </w:sdtContent>
                      </w:sdt>
                      <w:r w:rsidR="00084C13" w:rsidRPr="008269C1">
                        <w:rPr>
                          <w:b/>
                          <w:smallCaps/>
                          <w:sz w:val="24"/>
                          <w:lang w:val="en-US"/>
                        </w:rPr>
                        <w:t xml:space="preserve">  </w:t>
                      </w:r>
                    </w:p>
                    <w:p w14:paraId="1219D67F" w14:textId="77777777" w:rsidR="00084C13" w:rsidRDefault="00AC4048" w:rsidP="00084C13">
                      <w:pPr>
                        <w:spacing w:after="0" w:line="240" w:lineRule="auto"/>
                        <w:rPr>
                          <w:b/>
                          <w:smallCaps/>
                          <w:sz w:val="24"/>
                          <w:lang w:val="en-US"/>
                        </w:rPr>
                      </w:pPr>
                      <w:sdt>
                        <w:sdtPr>
                          <w:rPr>
                            <w:sz w:val="20"/>
                            <w:lang w:val="en-US"/>
                          </w:rPr>
                          <w:alias w:val="Pupil Task"/>
                          <w:tag w:val="Pupil Task"/>
                          <w:id w:val="-1082533730"/>
                          <w:dropDownList>
                            <w:listItem w:value="Choose an item."/>
                            <w:listItem w:displayText="                                " w:value="                                                                    "/>
                            <w:listItem w:displayText="Individual" w:value="Individual"/>
                            <w:listItem w:displayText="Pair Work" w:value="Pair Work"/>
                            <w:listItem w:displayText="Group Work" w:value="Group Work"/>
                            <w:listItem w:displayText="Whole Class" w:value="Whole Class"/>
                          </w:dropDownList>
                        </w:sdtPr>
                        <w:sdtEndPr/>
                        <w:sdtContent>
                          <w:r w:rsidR="00434FB3">
                            <w:rPr>
                              <w:sz w:val="20"/>
                              <w:lang w:val="en-US"/>
                            </w:rPr>
                            <w:t>Pair Work</w:t>
                          </w:r>
                        </w:sdtContent>
                      </w:sdt>
                    </w:p>
                    <w:p w14:paraId="04468741" w14:textId="77777777" w:rsidR="00084C13" w:rsidRPr="008269C1" w:rsidRDefault="00AC4048" w:rsidP="00084C13">
                      <w:pPr>
                        <w:spacing w:after="0" w:line="240" w:lineRule="auto"/>
                        <w:rPr>
                          <w:b/>
                          <w:smallCaps/>
                          <w:sz w:val="24"/>
                          <w:lang w:val="en-US"/>
                        </w:rPr>
                      </w:pPr>
                      <w:sdt>
                        <w:sdtPr>
                          <w:rPr>
                            <w:sz w:val="20"/>
                            <w:lang w:val="en-US"/>
                          </w:rPr>
                          <w:alias w:val="Pupil Task"/>
                          <w:tag w:val="Pupil Task"/>
                          <w:id w:val="-1629930682"/>
                          <w:dropDownList>
                            <w:listItem w:value="Choose an item."/>
                            <w:listItem w:displayText="                                " w:value="                                     "/>
                            <w:listItem w:displayText="Individual" w:value="Individual"/>
                            <w:listItem w:displayText="Pair Work" w:value="Pair Work"/>
                            <w:listItem w:displayText="Group Work" w:value="Group Work"/>
                            <w:listItem w:displayText="Whole Class" w:value="Whole Class"/>
                          </w:dropDownList>
                        </w:sdtPr>
                        <w:sdtEndPr/>
                        <w:sdtContent>
                          <w:r w:rsidR="00434FB3">
                            <w:rPr>
                              <w:sz w:val="20"/>
                              <w:lang w:val="en-US"/>
                            </w:rPr>
                            <w:t>Group Work</w:t>
                          </w:r>
                        </w:sdtContent>
                      </w:sdt>
                      <w:r w:rsidR="00084C13" w:rsidRPr="008269C1">
                        <w:rPr>
                          <w:b/>
                          <w:smallCaps/>
                          <w:sz w:val="24"/>
                          <w:lang w:val="en-US"/>
                        </w:rPr>
                        <w:t xml:space="preserve"> </w:t>
                      </w:r>
                    </w:p>
                    <w:p w14:paraId="20BF762C" w14:textId="3BC9EC25" w:rsidR="00084C13" w:rsidRPr="008269C1" w:rsidRDefault="00AC4048" w:rsidP="00084C13">
                      <w:pPr>
                        <w:spacing w:after="0" w:line="240" w:lineRule="auto"/>
                        <w:rPr>
                          <w:b/>
                          <w:sz w:val="24"/>
                          <w:lang w:val="en-US"/>
                        </w:rPr>
                      </w:pPr>
                      <w:sdt>
                        <w:sdtPr>
                          <w:rPr>
                            <w:sz w:val="20"/>
                            <w:lang w:val="en-US"/>
                          </w:rPr>
                          <w:alias w:val="Pupil Task"/>
                          <w:tag w:val="Pupil Task"/>
                          <w:id w:val="-1037505328"/>
                          <w:dropDownList>
                            <w:listItem w:value="Choose an item."/>
                            <w:listItem w:displayText="                         " w:value="                        "/>
                            <w:listItem w:displayText="Individual" w:value="Individual"/>
                            <w:listItem w:displayText="Pair Work" w:value="Pair Work"/>
                            <w:listItem w:displayText="Group Work" w:value="Group Work"/>
                            <w:listItem w:displayText="Whole Class" w:value="Whole Class"/>
                          </w:dropDownList>
                        </w:sdtPr>
                        <w:sdtEndPr/>
                        <w:sdtContent>
                          <w:r w:rsidR="00A716D2">
                            <w:rPr>
                              <w:sz w:val="20"/>
                              <w:lang w:val="en-US"/>
                            </w:rPr>
                            <w:t xml:space="preserve">                         </w:t>
                          </w:r>
                        </w:sdtContent>
                      </w:sdt>
                    </w:p>
                    <w:p w14:paraId="6C253A3E" w14:textId="77777777" w:rsidR="00084C13" w:rsidRDefault="00084C13"/>
                  </w:txbxContent>
                </v:textbox>
              </v:shape>
            </w:pict>
          </mc:Fallback>
        </mc:AlternateContent>
      </w:r>
      <w:r w:rsidR="004E44C1">
        <w:rPr>
          <w:b/>
          <w:noProof/>
          <w:sz w:val="24"/>
          <w:lang w:val="en-AU" w:eastAsia="en-A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52DAE2D" wp14:editId="747FE0B1">
                <wp:simplePos x="0" y="0"/>
                <wp:positionH relativeFrom="column">
                  <wp:posOffset>-127591</wp:posOffset>
                </wp:positionH>
                <wp:positionV relativeFrom="paragraph">
                  <wp:posOffset>164672</wp:posOffset>
                </wp:positionV>
                <wp:extent cx="6719777" cy="0"/>
                <wp:effectExtent l="0" t="0" r="2413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1977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7BAD75" id="Straight Connector 8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0.05pt,12.95pt" to="519.05pt,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" strokecolor="#4579b8 [3044]"/>
            </w:pict>
          </mc:Fallback>
        </mc:AlternateContent>
      </w:r>
    </w:p>
    <w:p w14:paraId="1DC095EE" w14:textId="77777777" w:rsidR="004E44C1" w:rsidRDefault="004E44C1" w:rsidP="004436AA">
      <w:pPr>
        <w:spacing w:after="0" w:line="240" w:lineRule="auto"/>
        <w:rPr>
          <w:b/>
          <w:sz w:val="24"/>
          <w:lang w:val="en-US"/>
        </w:rPr>
      </w:pPr>
    </w:p>
    <w:p w14:paraId="00449B90" w14:textId="77777777" w:rsidR="008269C1" w:rsidRPr="008269C1" w:rsidRDefault="0080735D" w:rsidP="004436AA">
      <w:pPr>
        <w:spacing w:after="0" w:line="240" w:lineRule="auto"/>
        <w:rPr>
          <w:lang w:val="en-US"/>
        </w:rPr>
      </w:pPr>
      <w:r w:rsidRPr="008269C1">
        <w:rPr>
          <w:lang w:val="en-US"/>
        </w:rPr>
        <w:t xml:space="preserve"> </w:t>
      </w:r>
      <w:r w:rsidR="00B145D4" w:rsidRPr="008269C1">
        <w:rPr>
          <w:lang w:val="en-US"/>
        </w:rPr>
        <w:t xml:space="preserve">  </w:t>
      </w:r>
    </w:p>
    <w:p w14:paraId="63109D74" w14:textId="77777777" w:rsidR="008269C1" w:rsidRPr="008269C1" w:rsidRDefault="00B145D4" w:rsidP="004436AA">
      <w:pPr>
        <w:spacing w:after="0" w:line="240" w:lineRule="auto"/>
        <w:rPr>
          <w:lang w:val="en-US"/>
        </w:rPr>
      </w:pPr>
      <w:r w:rsidRPr="008269C1">
        <w:rPr>
          <w:lang w:val="en-US"/>
        </w:rPr>
        <w:t xml:space="preserve">   </w:t>
      </w:r>
    </w:p>
    <w:p w14:paraId="0F75698D" w14:textId="77777777" w:rsidR="008269C1" w:rsidRPr="008269C1" w:rsidRDefault="00B145D4" w:rsidP="004436AA">
      <w:pPr>
        <w:spacing w:after="0" w:line="240" w:lineRule="auto"/>
        <w:rPr>
          <w:lang w:val="en-US"/>
        </w:rPr>
      </w:pPr>
      <w:r w:rsidRPr="008269C1">
        <w:rPr>
          <w:lang w:val="en-US"/>
        </w:rPr>
        <w:t xml:space="preserve">  </w:t>
      </w:r>
      <w:r w:rsidR="0080735D" w:rsidRPr="008269C1">
        <w:rPr>
          <w:lang w:val="en-US"/>
        </w:rPr>
        <w:t xml:space="preserve">  </w:t>
      </w:r>
    </w:p>
    <w:p w14:paraId="265EF222" w14:textId="77777777" w:rsidR="00BB384B" w:rsidRDefault="00BB384B" w:rsidP="004436AA">
      <w:pPr>
        <w:spacing w:after="0" w:line="240" w:lineRule="auto"/>
        <w:rPr>
          <w:sz w:val="24"/>
          <w:lang w:val="en-US"/>
        </w:rPr>
      </w:pPr>
    </w:p>
    <w:p w14:paraId="237BC6C3" w14:textId="77777777" w:rsidR="008269C1" w:rsidRDefault="008269C1" w:rsidP="004436AA">
      <w:pPr>
        <w:spacing w:after="0" w:line="240" w:lineRule="auto"/>
        <w:rPr>
          <w:b/>
          <w:sz w:val="28"/>
          <w:lang w:val="en-US"/>
        </w:rPr>
      </w:pPr>
    </w:p>
    <w:p w14:paraId="5E84FA75" w14:textId="77777777" w:rsidR="008269C1" w:rsidRDefault="008269C1" w:rsidP="004436AA">
      <w:pPr>
        <w:spacing w:after="0" w:line="240" w:lineRule="auto"/>
        <w:rPr>
          <w:b/>
          <w:sz w:val="28"/>
          <w:lang w:val="en-US"/>
        </w:rPr>
      </w:pPr>
    </w:p>
    <w:p w14:paraId="2E894F9E" w14:textId="77777777" w:rsidR="008269C1" w:rsidRPr="008269C1" w:rsidRDefault="008269C1" w:rsidP="008269C1">
      <w:pPr>
        <w:spacing w:after="0"/>
        <w:rPr>
          <w:b/>
          <w:smallCaps/>
          <w:lang w:val="en-US"/>
        </w:rPr>
      </w:pPr>
    </w:p>
    <w:p w14:paraId="64C03690" w14:textId="77777777" w:rsidR="008269C1" w:rsidRPr="008269C1" w:rsidRDefault="00BB384B" w:rsidP="008269C1">
      <w:pPr>
        <w:spacing w:after="0"/>
        <w:rPr>
          <w:b/>
          <w:smallCaps/>
          <w:lang w:val="en-US"/>
        </w:rPr>
      </w:pPr>
      <w:r w:rsidRPr="008269C1">
        <w:rPr>
          <w:b/>
          <w:smallCaps/>
          <w:lang w:val="en-US"/>
        </w:rPr>
        <w:t xml:space="preserve">  </w:t>
      </w:r>
      <w:r w:rsidRPr="008269C1">
        <w:rPr>
          <w:b/>
          <w:smallCaps/>
          <w:lang w:val="en-US"/>
        </w:rPr>
        <w:tab/>
      </w:r>
      <w:r w:rsidRPr="008269C1">
        <w:rPr>
          <w:b/>
          <w:smallCaps/>
          <w:lang w:val="en-US"/>
        </w:rPr>
        <w:tab/>
      </w:r>
    </w:p>
    <w:p w14:paraId="3CFA2E2B" w14:textId="77777777" w:rsidR="00BB384B" w:rsidRPr="008269C1" w:rsidRDefault="00BB384B" w:rsidP="008269C1">
      <w:pPr>
        <w:spacing w:after="0"/>
        <w:rPr>
          <w:b/>
          <w:smallCaps/>
          <w:lang w:val="en-US"/>
        </w:rPr>
      </w:pPr>
    </w:p>
    <w:p w14:paraId="64CA0B20" w14:textId="77777777" w:rsidR="00BB384B" w:rsidRPr="00BB384B" w:rsidRDefault="00084C13" w:rsidP="008269C1">
      <w:pPr>
        <w:pStyle w:val="ListParagraph"/>
        <w:spacing w:after="0"/>
        <w:rPr>
          <w:sz w:val="24"/>
          <w:lang w:val="en-US"/>
        </w:rPr>
      </w:pPr>
      <w:r w:rsidRPr="00BB384B">
        <w:rPr>
          <w:noProof/>
          <w:sz w:val="24"/>
          <w:lang w:val="en-AU" w:eastAsia="en-A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9E1373A" wp14:editId="79307EE7">
                <wp:simplePos x="0" y="0"/>
                <wp:positionH relativeFrom="column">
                  <wp:posOffset>-267335</wp:posOffset>
                </wp:positionH>
                <wp:positionV relativeFrom="paragraph">
                  <wp:posOffset>4288155</wp:posOffset>
                </wp:positionV>
                <wp:extent cx="2308536" cy="2881223"/>
                <wp:effectExtent l="342900" t="57150" r="53975" b="300355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8536" cy="288122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chemeClr val="tx1"/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>
                          <a:outerShdw blurRad="149987" dist="250190" dir="8460000" algn="ctr">
                            <a:srgbClr val="000000">
                              <a:alpha val="28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1500000"/>
                          </a:lightRig>
                        </a:scene3d>
                        <a:sp3d prstMaterial="metal">
                          <a:bevelT w="88900" h="88900"/>
                        </a:sp3d>
                      </wps:spPr>
                      <wps:txbx>
                        <w:txbxContent>
                          <w:p w14:paraId="236319E7" w14:textId="77777777" w:rsidR="00084C13" w:rsidRPr="00712E59" w:rsidRDefault="00084C13" w:rsidP="00084C13">
                            <w:pPr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Teaching Tips</w:t>
                            </w:r>
                            <w:r w:rsidRPr="00712E59">
                              <w:rPr>
                                <w:b/>
                                <w:sz w:val="28"/>
                              </w:rPr>
                              <w:t xml:space="preserve">: </w:t>
                            </w:r>
                          </w:p>
                          <w:sdt>
                            <w:sdtPr>
                              <w:rPr>
                                <w:sz w:val="24"/>
                              </w:rPr>
                              <w:id w:val="-200871566"/>
                            </w:sdtPr>
                            <w:sdtEndPr>
                              <w:rPr>
                                <w:sz w:val="20"/>
                              </w:rPr>
                            </w:sdtEndPr>
                            <w:sdtContent>
                              <w:p w14:paraId="2BE57049" w14:textId="77777777" w:rsidR="00CF4A85" w:rsidRDefault="00CF4A85" w:rsidP="00084C13">
                                <w:pPr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 xml:space="preserve">Make sure that all of the words in one bottle are printed on the same colour paper. </w:t>
                                </w:r>
                              </w:p>
                              <w:p w14:paraId="1C11714B" w14:textId="77777777" w:rsidR="00CF4A85" w:rsidRDefault="00CF4A85" w:rsidP="00084C13">
                                <w:pPr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Use thick paper or card so that words don’t fold.</w:t>
                                </w:r>
                              </w:p>
                              <w:p w14:paraId="64341CBE" w14:textId="77777777" w:rsidR="00CF4A85" w:rsidRDefault="00CF4A85" w:rsidP="00084C13">
                                <w:pPr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Laminate words so they don’t stick together.</w:t>
                                </w:r>
                              </w:p>
                              <w:p w14:paraId="3E3F7E57" w14:textId="77777777" w:rsidR="00CF4A85" w:rsidRDefault="00CF4A85" w:rsidP="00084C13">
                                <w:pPr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Use different coloured paper for different groups</w:t>
                                </w:r>
                                <w:r w:rsidR="007E4E6C">
                                  <w:rPr>
                                    <w:sz w:val="20"/>
                                  </w:rPr>
                                  <w:t>/bottles</w:t>
                                </w:r>
                                <w:r>
                                  <w:rPr>
                                    <w:sz w:val="20"/>
                                  </w:rPr>
                                  <w:t>.</w:t>
                                </w:r>
                              </w:p>
                              <w:p w14:paraId="24DE96DD" w14:textId="77777777" w:rsidR="00CF4A85" w:rsidRDefault="00CF4A85" w:rsidP="00084C13">
                                <w:pPr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 xml:space="preserve">Use cheap rice. </w:t>
                                </w:r>
                              </w:p>
                              <w:p w14:paraId="0A4E6C2A" w14:textId="77777777" w:rsidR="00084C13" w:rsidRPr="00C9622A" w:rsidRDefault="00AC4048" w:rsidP="00084C13">
                                <w:pPr>
                                  <w:rPr>
                                    <w:sz w:val="20"/>
                                  </w:rPr>
                                </w:pP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E1373A" id="Text Box 7" o:spid="_x0000_s1028" type="#_x0000_t202" style="position:absolute;left:0;text-align:left;margin-left:-21.05pt;margin-top:337.65pt;width:181.75pt;height:226.8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" strokecolor="black [3213]" strokeweight=".25pt">
                <v:stroke dashstyle="dash"/>
                <v:shadow on="t" color="black" opacity="18350f" offset="-5.40094mm,4.37361mm"/>
                <v:textbox>
                  <w:txbxContent>
                    <w:p w14:paraId="236319E7" w14:textId="77777777" w:rsidR="00084C13" w:rsidRPr="00712E59" w:rsidRDefault="00084C13" w:rsidP="00084C13">
                      <w:pPr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Teaching Tips</w:t>
                      </w:r>
                      <w:r w:rsidRPr="00712E59">
                        <w:rPr>
                          <w:b/>
                          <w:sz w:val="28"/>
                        </w:rPr>
                        <w:t xml:space="preserve">: </w:t>
                      </w:r>
                    </w:p>
                    <w:sdt>
                      <w:sdtPr>
                        <w:rPr>
                          <w:sz w:val="24"/>
                        </w:rPr>
                        <w:id w:val="-200871566"/>
                      </w:sdtPr>
                      <w:sdtEndPr>
                        <w:rPr>
                          <w:sz w:val="20"/>
                        </w:rPr>
                      </w:sdtEndPr>
                      <w:sdtContent>
                        <w:p w14:paraId="2BE57049" w14:textId="77777777" w:rsidR="00CF4A85" w:rsidRDefault="00CF4A85" w:rsidP="00084C13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 xml:space="preserve">Make sure that all of the words in one bottle are printed on the same colour paper. </w:t>
                          </w:r>
                        </w:p>
                        <w:p w14:paraId="1C11714B" w14:textId="77777777" w:rsidR="00CF4A85" w:rsidRDefault="00CF4A85" w:rsidP="00084C13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Use thick paper or card so that words don’t fold.</w:t>
                          </w:r>
                        </w:p>
                        <w:p w14:paraId="64341CBE" w14:textId="77777777" w:rsidR="00CF4A85" w:rsidRDefault="00CF4A85" w:rsidP="00084C13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Laminate words so they don’t stick together.</w:t>
                          </w:r>
                        </w:p>
                        <w:p w14:paraId="3E3F7E57" w14:textId="77777777" w:rsidR="00CF4A85" w:rsidRDefault="00CF4A85" w:rsidP="00084C13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Use different coloured paper for different groups</w:t>
                          </w:r>
                          <w:r w:rsidR="007E4E6C">
                            <w:rPr>
                              <w:sz w:val="20"/>
                            </w:rPr>
                            <w:t>/bottles</w:t>
                          </w:r>
                          <w:r>
                            <w:rPr>
                              <w:sz w:val="20"/>
                            </w:rPr>
                            <w:t>.</w:t>
                          </w:r>
                        </w:p>
                        <w:p w14:paraId="24DE96DD" w14:textId="77777777" w:rsidR="00CF4A85" w:rsidRDefault="00CF4A85" w:rsidP="00084C13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 xml:space="preserve">Use cheap rice. </w:t>
                          </w:r>
                        </w:p>
                        <w:p w14:paraId="0A4E6C2A" w14:textId="77777777" w:rsidR="00084C13" w:rsidRPr="00C9622A" w:rsidRDefault="00AC4048" w:rsidP="00084C13">
                          <w:pPr>
                            <w:rPr>
                              <w:sz w:val="20"/>
                            </w:rPr>
                          </w:pP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bookmarkStart w:id="0" w:name="_GoBack"/>
      <w:bookmarkEnd w:id="0"/>
    </w:p>
    <w:sectPr w:rsidR="00BB384B" w:rsidRPr="00BB384B" w:rsidSect="004E44C1">
      <w:headerReference w:type="default" r:id="rId8"/>
      <w:footerReference w:type="default" r:id="rId9"/>
      <w:pgSz w:w="11906" w:h="16838"/>
      <w:pgMar w:top="720" w:right="720" w:bottom="720" w:left="720" w:header="28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CD6EBD0" w14:textId="77777777" w:rsidR="00AC4048" w:rsidRDefault="00AC4048" w:rsidP="00BB384B">
      <w:pPr>
        <w:spacing w:after="0" w:line="240" w:lineRule="auto"/>
      </w:pPr>
      <w:r>
        <w:separator/>
      </w:r>
    </w:p>
  </w:endnote>
  <w:endnote w:type="continuationSeparator" w:id="0">
    <w:p w14:paraId="0EEF0647" w14:textId="77777777" w:rsidR="00AC4048" w:rsidRDefault="00AC4048" w:rsidP="00BB38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9355113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14:paraId="76A8B632" w14:textId="77777777" w:rsidR="004E44C1" w:rsidRDefault="004E44C1" w:rsidP="004E44C1">
        <w:pPr>
          <w:pStyle w:val="Footer"/>
          <w:pBdr>
            <w:top w:val="single" w:sz="4" w:space="0" w:color="D9D9D9" w:themeColor="background1" w:themeShade="D9"/>
          </w:pBdr>
          <w:rPr>
            <w:smallCaps/>
            <w:color w:val="808080" w:themeColor="background1" w:themeShade="80"/>
            <w:spacing w:val="60"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5004A" w:rsidRPr="00C5004A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 w:rsidRPr="00F445B8">
          <w:rPr>
            <w:smallCaps/>
            <w:color w:val="808080" w:themeColor="background1" w:themeShade="80"/>
            <w:spacing w:val="60"/>
            <w:sz w:val="20"/>
            <w:szCs w:val="20"/>
          </w:rPr>
          <w:t>ELTDP Teacher Resource Book</w:t>
        </w:r>
      </w:p>
      <w:p w14:paraId="41628DD5" w14:textId="77777777" w:rsidR="004E44C1" w:rsidRDefault="004E44C1" w:rsidP="004E44C1">
        <w:pPr>
          <w:pStyle w:val="Footer"/>
          <w:pBdr>
            <w:top w:val="single" w:sz="4" w:space="0" w:color="D9D9D9" w:themeColor="background1" w:themeShade="D9"/>
          </w:pBdr>
          <w:jc w:val="right"/>
          <w:rPr>
            <w:b/>
            <w:bCs/>
          </w:rPr>
        </w:pPr>
        <w:r>
          <w:rPr>
            <w:noProof/>
            <w:color w:val="FFFFFF" w:themeColor="background1"/>
            <w:spacing w:val="60"/>
            <w:lang w:val="en-AU" w:eastAsia="en-AU"/>
          </w:rPr>
          <w:drawing>
            <wp:inline distT="0" distB="0" distL="0" distR="0" wp14:anchorId="36E8E40F" wp14:editId="1F81E38D">
              <wp:extent cx="946297" cy="271700"/>
              <wp:effectExtent l="0" t="0" r="6350" b="0"/>
              <wp:docPr id="4" name="Picture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British-Council-stacked-positive-rgb.jpg"/>
                      <pic:cNvPicPr/>
                    </pic:nvPicPr>
                    <pic:blipFill>
                      <a:blip r:embed="rId1">
                        <a:lum bright="70000" contrast="-70000"/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46297" cy="2717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p>
    </w:sdtContent>
  </w:sdt>
  <w:p w14:paraId="7CE7ECFB" w14:textId="77777777" w:rsidR="004E44C1" w:rsidRDefault="004E44C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7BC58A8" w14:textId="77777777" w:rsidR="00AC4048" w:rsidRDefault="00AC4048" w:rsidP="00BB384B">
      <w:pPr>
        <w:spacing w:after="0" w:line="240" w:lineRule="auto"/>
      </w:pPr>
      <w:r>
        <w:separator/>
      </w:r>
    </w:p>
  </w:footnote>
  <w:footnote w:type="continuationSeparator" w:id="0">
    <w:p w14:paraId="3581D9C3" w14:textId="77777777" w:rsidR="00AC4048" w:rsidRDefault="00AC4048" w:rsidP="00BB38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sz w:val="24"/>
      </w:rPr>
      <w:id w:val="968752352"/>
      <w:placeholder>
        <w:docPart w:val="85C418CE35A64714B2793B14E0AAA9D0"/>
      </w:placeholder>
      <w:temporary/>
      <w:showingPlcHdr/>
    </w:sdtPr>
    <w:sdtEndPr/>
    <w:sdtContent>
      <w:p w14:paraId="36028B37" w14:textId="77777777" w:rsidR="004E44C1" w:rsidRPr="008B502F" w:rsidRDefault="00C9622A" w:rsidP="004E44C1">
        <w:pPr>
          <w:pStyle w:val="Header"/>
          <w:rPr>
            <w:sz w:val="24"/>
          </w:rPr>
        </w:pPr>
        <w:r w:rsidRPr="00F445B8">
          <w:rPr>
            <w:b/>
            <w:smallCaps/>
            <w:sz w:val="32"/>
            <w:szCs w:val="28"/>
          </w:rPr>
          <w:t>Enter Category/Chapter</w:t>
        </w:r>
      </w:p>
    </w:sdtContent>
  </w:sdt>
  <w:p w14:paraId="1AA37F38" w14:textId="77777777" w:rsidR="004E44C1" w:rsidRPr="004E44C1" w:rsidRDefault="004E44C1" w:rsidP="004E44C1">
    <w:pPr>
      <w:spacing w:after="0" w:line="240" w:lineRule="auto"/>
      <w:rPr>
        <w:b/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421F03"/>
    <w:multiLevelType w:val="hybridMultilevel"/>
    <w:tmpl w:val="2F7879C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2145FF"/>
    <w:multiLevelType w:val="hybridMultilevel"/>
    <w:tmpl w:val="174E4D6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6540E4"/>
    <w:multiLevelType w:val="hybridMultilevel"/>
    <w:tmpl w:val="7BAC149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8E45C7"/>
    <w:multiLevelType w:val="hybridMultilevel"/>
    <w:tmpl w:val="6FBAA99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BB2CF8"/>
    <w:multiLevelType w:val="hybridMultilevel"/>
    <w:tmpl w:val="9D24FA1E"/>
    <w:lvl w:ilvl="0" w:tplc="E5A21540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DED0815"/>
    <w:multiLevelType w:val="hybridMultilevel"/>
    <w:tmpl w:val="6306494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1396075"/>
    <w:multiLevelType w:val="hybridMultilevel"/>
    <w:tmpl w:val="45566742"/>
    <w:lvl w:ilvl="0" w:tplc="0809000F">
      <w:start w:val="1"/>
      <w:numFmt w:val="decimal"/>
      <w:lvlText w:val="%1."/>
      <w:lvlJc w:val="left"/>
      <w:pPr>
        <w:ind w:left="-23760" w:hanging="360"/>
      </w:pPr>
    </w:lvl>
    <w:lvl w:ilvl="1" w:tplc="08090019" w:tentative="1">
      <w:start w:val="1"/>
      <w:numFmt w:val="lowerLetter"/>
      <w:lvlText w:val="%2."/>
      <w:lvlJc w:val="left"/>
      <w:pPr>
        <w:ind w:left="-23040" w:hanging="360"/>
      </w:pPr>
    </w:lvl>
    <w:lvl w:ilvl="2" w:tplc="0809001B" w:tentative="1">
      <w:start w:val="1"/>
      <w:numFmt w:val="lowerRoman"/>
      <w:lvlText w:val="%3."/>
      <w:lvlJc w:val="right"/>
      <w:pPr>
        <w:ind w:left="-22320" w:hanging="180"/>
      </w:pPr>
    </w:lvl>
    <w:lvl w:ilvl="3" w:tplc="0809000F" w:tentative="1">
      <w:start w:val="1"/>
      <w:numFmt w:val="decimal"/>
      <w:lvlText w:val="%4."/>
      <w:lvlJc w:val="left"/>
      <w:pPr>
        <w:ind w:left="-21600" w:hanging="360"/>
      </w:pPr>
    </w:lvl>
    <w:lvl w:ilvl="4" w:tplc="08090019" w:tentative="1">
      <w:start w:val="1"/>
      <w:numFmt w:val="lowerLetter"/>
      <w:lvlText w:val="%5."/>
      <w:lvlJc w:val="left"/>
      <w:pPr>
        <w:ind w:left="-20880" w:hanging="360"/>
      </w:pPr>
    </w:lvl>
    <w:lvl w:ilvl="5" w:tplc="0809001B" w:tentative="1">
      <w:start w:val="1"/>
      <w:numFmt w:val="lowerRoman"/>
      <w:lvlText w:val="%6."/>
      <w:lvlJc w:val="right"/>
      <w:pPr>
        <w:ind w:left="-20160" w:hanging="180"/>
      </w:pPr>
    </w:lvl>
    <w:lvl w:ilvl="6" w:tplc="0809000F" w:tentative="1">
      <w:start w:val="1"/>
      <w:numFmt w:val="decimal"/>
      <w:lvlText w:val="%7."/>
      <w:lvlJc w:val="left"/>
      <w:pPr>
        <w:ind w:left="-19440" w:hanging="360"/>
      </w:pPr>
    </w:lvl>
    <w:lvl w:ilvl="7" w:tplc="08090019" w:tentative="1">
      <w:start w:val="1"/>
      <w:numFmt w:val="lowerLetter"/>
      <w:lvlText w:val="%8."/>
      <w:lvlJc w:val="left"/>
      <w:pPr>
        <w:ind w:left="-18720" w:hanging="360"/>
      </w:pPr>
    </w:lvl>
    <w:lvl w:ilvl="8" w:tplc="0809001B" w:tentative="1">
      <w:start w:val="1"/>
      <w:numFmt w:val="lowerRoman"/>
      <w:lvlText w:val="%9."/>
      <w:lvlJc w:val="right"/>
      <w:pPr>
        <w:ind w:left="-18000" w:hanging="180"/>
      </w:p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5E3C"/>
    <w:rsid w:val="000379D3"/>
    <w:rsid w:val="00084C13"/>
    <w:rsid w:val="00094BE4"/>
    <w:rsid w:val="00097D2F"/>
    <w:rsid w:val="000B510D"/>
    <w:rsid w:val="000D359F"/>
    <w:rsid w:val="001B34E0"/>
    <w:rsid w:val="002102FA"/>
    <w:rsid w:val="00222D9F"/>
    <w:rsid w:val="0023779E"/>
    <w:rsid w:val="0025669F"/>
    <w:rsid w:val="00257A72"/>
    <w:rsid w:val="00352948"/>
    <w:rsid w:val="003B3374"/>
    <w:rsid w:val="00434FB3"/>
    <w:rsid w:val="004436AA"/>
    <w:rsid w:val="00492ADE"/>
    <w:rsid w:val="004D6341"/>
    <w:rsid w:val="004E44C1"/>
    <w:rsid w:val="00502291"/>
    <w:rsid w:val="0054460A"/>
    <w:rsid w:val="005729CB"/>
    <w:rsid w:val="005D5C4F"/>
    <w:rsid w:val="00665BFD"/>
    <w:rsid w:val="006973C8"/>
    <w:rsid w:val="0070736C"/>
    <w:rsid w:val="00712E59"/>
    <w:rsid w:val="00785E3C"/>
    <w:rsid w:val="007951F4"/>
    <w:rsid w:val="007C0C12"/>
    <w:rsid w:val="007E4E6C"/>
    <w:rsid w:val="00802CE4"/>
    <w:rsid w:val="0080735D"/>
    <w:rsid w:val="0081108F"/>
    <w:rsid w:val="008269C1"/>
    <w:rsid w:val="00871914"/>
    <w:rsid w:val="00882575"/>
    <w:rsid w:val="00892ECB"/>
    <w:rsid w:val="008A131B"/>
    <w:rsid w:val="008B502F"/>
    <w:rsid w:val="008D2E12"/>
    <w:rsid w:val="0094291E"/>
    <w:rsid w:val="00987BFB"/>
    <w:rsid w:val="00993890"/>
    <w:rsid w:val="009B3F96"/>
    <w:rsid w:val="009B5CE0"/>
    <w:rsid w:val="009F3F8B"/>
    <w:rsid w:val="00A67246"/>
    <w:rsid w:val="00A716D2"/>
    <w:rsid w:val="00AA2E74"/>
    <w:rsid w:val="00AC4048"/>
    <w:rsid w:val="00AE0891"/>
    <w:rsid w:val="00B145D4"/>
    <w:rsid w:val="00B46665"/>
    <w:rsid w:val="00B96A44"/>
    <w:rsid w:val="00BB384B"/>
    <w:rsid w:val="00BB4E90"/>
    <w:rsid w:val="00BD702F"/>
    <w:rsid w:val="00BE4333"/>
    <w:rsid w:val="00C43165"/>
    <w:rsid w:val="00C5004A"/>
    <w:rsid w:val="00C52B16"/>
    <w:rsid w:val="00C9282B"/>
    <w:rsid w:val="00C9622A"/>
    <w:rsid w:val="00CF4A85"/>
    <w:rsid w:val="00D07BCA"/>
    <w:rsid w:val="00DD64F3"/>
    <w:rsid w:val="00E75A00"/>
    <w:rsid w:val="00E76B25"/>
    <w:rsid w:val="00F3546E"/>
    <w:rsid w:val="00F445B8"/>
    <w:rsid w:val="00F6759B"/>
    <w:rsid w:val="00FC3683"/>
    <w:rsid w:val="00FE1E07"/>
    <w:rsid w:val="00FF1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86A0B6"/>
  <w15:docId w15:val="{3B8600F9-2FEF-47D7-B110-885BF8AB7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384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38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384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B384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B38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384B"/>
  </w:style>
  <w:style w:type="paragraph" w:styleId="Footer">
    <w:name w:val="footer"/>
    <w:basedOn w:val="Normal"/>
    <w:link w:val="FooterChar"/>
    <w:uiPriority w:val="99"/>
    <w:unhideWhenUsed/>
    <w:rsid w:val="00BB38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384B"/>
  </w:style>
  <w:style w:type="character" w:styleId="CommentReference">
    <w:name w:val="annotation reference"/>
    <w:basedOn w:val="DefaultParagraphFont"/>
    <w:uiPriority w:val="99"/>
    <w:semiHidden/>
    <w:unhideWhenUsed/>
    <w:rsid w:val="005D5C4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5C4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5C4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5C4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5C4F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B4666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C-ELTDP2\Downloads\Resource%20Book%20Template%20modified%208.4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EB864E145D14083BA9BFD0FB3A136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F83A7B-BD03-4643-9032-54276E1770DB}"/>
      </w:docPartPr>
      <w:docPartBody>
        <w:p w:rsidR="005877ED" w:rsidRDefault="006D6DAC">
          <w:pPr>
            <w:pStyle w:val="5EB864E145D14083BA9BFD0FB3A136C5"/>
          </w:pPr>
          <w:r>
            <w:rPr>
              <w:rStyle w:val="PlaceholderText"/>
              <w:b/>
              <w:sz w:val="44"/>
            </w:rPr>
            <w:t>Click here to enter title</w:t>
          </w:r>
        </w:p>
      </w:docPartBody>
    </w:docPart>
    <w:docPart>
      <w:docPartPr>
        <w:name w:val="1A8FDBF6680F44DB8AD54009F85B50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B642E5-4F15-436C-9263-EFA3B25A101E}"/>
      </w:docPartPr>
      <w:docPartBody>
        <w:p w:rsidR="005877ED" w:rsidRDefault="006D6DAC">
          <w:pPr>
            <w:pStyle w:val="1A8FDBF6680F44DB8AD54009F85B5010"/>
          </w:pPr>
          <w:r w:rsidRPr="004E44C1">
            <w:rPr>
              <w:sz w:val="18"/>
              <w:szCs w:val="18"/>
              <w:lang w:val="en-US"/>
            </w:rPr>
            <w:t>Click here to enter teacher name</w:t>
          </w:r>
          <w:r w:rsidRPr="004E44C1">
            <w:rPr>
              <w:rStyle w:val="PlaceholderText"/>
              <w:color w:val="auto"/>
              <w:sz w:val="18"/>
              <w:szCs w:val="18"/>
            </w:rPr>
            <w:t>, school, district, state</w:t>
          </w:r>
        </w:p>
      </w:docPartBody>
    </w:docPart>
    <w:docPart>
      <w:docPartPr>
        <w:name w:val="85C418CE35A64714B2793B14E0AAA9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CBA99E-5FEC-486D-920D-0F700DE34F6D}"/>
      </w:docPartPr>
      <w:docPartBody>
        <w:p w:rsidR="005877ED" w:rsidRDefault="006D6DAC">
          <w:pPr>
            <w:pStyle w:val="85C418CE35A64714B2793B14E0AAA9D0"/>
          </w:pPr>
          <w:r w:rsidRPr="00902D39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6DAC"/>
    <w:rsid w:val="0010310C"/>
    <w:rsid w:val="001840C4"/>
    <w:rsid w:val="001961B3"/>
    <w:rsid w:val="002E2EC2"/>
    <w:rsid w:val="003B7183"/>
    <w:rsid w:val="00467DE9"/>
    <w:rsid w:val="004D0C1C"/>
    <w:rsid w:val="00514039"/>
    <w:rsid w:val="00533394"/>
    <w:rsid w:val="005877ED"/>
    <w:rsid w:val="00631722"/>
    <w:rsid w:val="006D6DAC"/>
    <w:rsid w:val="00C85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MY" w:eastAsia="en-MY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5EB864E145D14083BA9BFD0FB3A136C5">
    <w:name w:val="5EB864E145D14083BA9BFD0FB3A136C5"/>
  </w:style>
  <w:style w:type="paragraph" w:customStyle="1" w:styleId="1A8FDBF6680F44DB8AD54009F85B5010">
    <w:name w:val="1A8FDBF6680F44DB8AD54009F85B5010"/>
  </w:style>
  <w:style w:type="paragraph" w:customStyle="1" w:styleId="85C418CE35A64714B2793B14E0AAA9D0">
    <w:name w:val="85C418CE35A64714B2793B14E0AAA9D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 bwMode="auto">
        <a:solidFill>
          <a:srgbClr val="FFFFFF"/>
        </a:solidFill>
        <a:ln w="9525">
          <a:noFill/>
          <a:miter lim="800000"/>
          <a:headEnd/>
          <a:tailEnd/>
        </a:ln>
      </a:spPr>
      <a:bodyPr rot="0" vert="horz" wrap="square" lIns="91440" tIns="45720" rIns="91440" bIns="45720" anchor="t" anchorCtr="0">
        <a:spAutoFit/>
      </a:bodyPr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0FD884-E226-4C21-923D-10E316A5F0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Resource Book Template modified 8.4</Template>
  <TotalTime>48</TotalTime>
  <Pages>1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BC-ELTDP2</dc:creator>
  <cp:lastModifiedBy>Chriss Marinoni</cp:lastModifiedBy>
  <cp:revision>16</cp:revision>
  <dcterms:created xsi:type="dcterms:W3CDTF">2015-04-29T13:04:00Z</dcterms:created>
  <dcterms:modified xsi:type="dcterms:W3CDTF">2015-05-24T09:09:00Z</dcterms:modified>
</cp:coreProperties>
</file>