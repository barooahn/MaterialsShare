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C1" w:rsidRDefault="004E44C1" w:rsidP="004E44C1">
      <w:pPr>
        <w:spacing w:after="0" w:line="240" w:lineRule="auto"/>
        <w:jc w:val="right"/>
        <w:rPr>
          <w:b/>
          <w:sz w:val="44"/>
          <w:lang w:val="en-US"/>
        </w:rPr>
      </w:pPr>
      <w:r w:rsidRPr="004E44C1">
        <w:rPr>
          <w:b/>
          <w:sz w:val="44"/>
          <w:lang w:val="en-US"/>
        </w:rPr>
        <w:t xml:space="preserve"> </w:t>
      </w:r>
      <w:sdt>
        <w:sdtPr>
          <w:rPr>
            <w:b/>
            <w:sz w:val="44"/>
            <w:lang w:val="en-US"/>
          </w:rPr>
          <w:id w:val="890923300"/>
          <w:placeholder>
            <w:docPart w:val="6D5EEB3C2782436F914AAFE0EBDF9F25"/>
          </w:placeholder>
          <w:text/>
        </w:sdtPr>
        <w:sdtEndPr/>
        <w:sdtContent>
          <w:r w:rsidR="008C35F4">
            <w:rPr>
              <w:b/>
              <w:sz w:val="44"/>
              <w:lang w:val="en-US"/>
            </w:rPr>
            <w:t>Picture Crossword</w:t>
          </w:r>
        </w:sdtContent>
      </w:sdt>
    </w:p>
    <w:sdt>
      <w:sdtPr>
        <w:rPr>
          <w:sz w:val="20"/>
          <w:lang w:val="en-US"/>
        </w:rPr>
        <w:id w:val="-247648126"/>
        <w:placeholder>
          <w:docPart w:val="F188882FF6B44838A2B479E2B077C6D5"/>
        </w:placeholder>
        <w:text/>
      </w:sdtPr>
      <w:sdtEndPr/>
      <w:sdtContent>
        <w:p w:rsidR="004E44C1" w:rsidRPr="00C9622A" w:rsidRDefault="008C35F4" w:rsidP="004E44C1">
          <w:pPr>
            <w:spacing w:after="0"/>
            <w:jc w:val="right"/>
            <w:rPr>
              <w:b/>
              <w:sz w:val="32"/>
              <w:lang w:val="en-US"/>
            </w:rPr>
          </w:pPr>
          <w:r>
            <w:rPr>
              <w:sz w:val="20"/>
              <w:lang w:val="en-US"/>
            </w:rPr>
            <w:t>Limbang ELTDP Teachers</w:t>
          </w:r>
        </w:p>
      </w:sdtContent>
    </w:sdt>
    <w:p w:rsidR="004E44C1" w:rsidRDefault="007C0C12" w:rsidP="004436AA">
      <w:pPr>
        <w:spacing w:after="0" w:line="240" w:lineRule="auto"/>
        <w:rPr>
          <w:b/>
          <w:sz w:val="24"/>
          <w:lang w:val="en-US"/>
        </w:rPr>
      </w:pPr>
      <w:r w:rsidRPr="00084C1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5A08C" wp14:editId="634D0196">
                <wp:simplePos x="0" y="0"/>
                <wp:positionH relativeFrom="column">
                  <wp:posOffset>-190027</wp:posOffset>
                </wp:positionH>
                <wp:positionV relativeFrom="paragraph">
                  <wp:posOffset>175895</wp:posOffset>
                </wp:positionV>
                <wp:extent cx="2286000" cy="62731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273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C9622A" w:rsidRDefault="00352948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Objective</w:t>
                            </w:r>
                            <w:r w:rsidR="007C0C12">
                              <w:rPr>
                                <w:b/>
                                <w:sz w:val="28"/>
                                <w:lang w:val="en-US"/>
                              </w:rPr>
                              <w:t>(s)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:rsidR="00352948" w:rsidRPr="00352948" w:rsidRDefault="00352948" w:rsidP="00C9622A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By the end of the </w:t>
                            </w:r>
                            <w:r w:rsidR="008C35F4">
                              <w:rPr>
                                <w:sz w:val="20"/>
                                <w:lang w:val="en-US"/>
                              </w:rPr>
                              <w:t>activity pupils will be able to:</w:t>
                            </w:r>
                          </w:p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1460993882"/>
                              <w:placeholder>
                                <w:docPart w:val="FB3C2B8C3C614B20984A81FF1BB007B5"/>
                              </w:placeholder>
                              <w:text/>
                            </w:sdtPr>
                            <w:sdtEndPr/>
                            <w:sdtContent>
                              <w:p w:rsidR="00352948" w:rsidRPr="00B87495" w:rsidRDefault="008C35F4" w:rsidP="00B87495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B87495">
                                  <w:rPr>
                                    <w:sz w:val="20"/>
                                    <w:lang w:val="en-US"/>
                                  </w:rPr>
                                  <w:t>Write words with correct spelling.</w:t>
                                </w:r>
                              </w:p>
                            </w:sdtContent>
                          </w:sdt>
                          <w:p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084C13" w:rsidRPr="00C9622A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Target Language:</w:t>
                            </w:r>
                          </w:p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-104276666"/>
                              <w:placeholder>
                                <w:docPart w:val="FB3C2B8C3C614B20984A81FF1BB007B5"/>
                              </w:placeholder>
                              <w:text/>
                            </w:sdtPr>
                            <w:sdtEndPr/>
                            <w:sdtContent>
                              <w:p w:rsidR="00084C13" w:rsidRPr="007C0C12" w:rsidRDefault="00335808" w:rsidP="00084C13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Animals, fruits, classroom objects</w:t>
                                </w:r>
                              </w:p>
                            </w:sdtContent>
                          </w:sdt>
                          <w:p w:rsidR="007C0C12" w:rsidRDefault="007C0C12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Time Needed</w:t>
                            </w:r>
                            <w:r w:rsidRPr="00C9622A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Preparation:</w:t>
                            </w:r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id w:val="-717272145"/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5</w:t>
                                </w:r>
                              </w:sdtContent>
                            </w:sdt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9622A">
                              <w:rPr>
                                <w:sz w:val="20"/>
                                <w:szCs w:val="20"/>
                                <w:lang w:val="en-US"/>
                              </w:rPr>
                              <w:t>Minutes</w:t>
                            </w: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 class:</w:t>
                            </w:r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id w:val="-214741137"/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20</w:t>
                                </w:r>
                              </w:sdtContent>
                            </w:sdt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9622A">
                              <w:rPr>
                                <w:sz w:val="20"/>
                                <w:szCs w:val="20"/>
                                <w:lang w:val="en-US"/>
                              </w:rPr>
                              <w:t>Minutes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Level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Default="00F8000C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evel"/>
                                <w:tag w:val="Level"/>
                                <w:id w:val="479736792"/>
                                <w:comboBox>
                                  <w:listItem w:value="Choose an item."/>
                                  <w:listItem w:displayText="Year 1" w:value="Year 1"/>
                                  <w:listItem w:displayText="Year 2" w:value="Year 2"/>
                                  <w:listItem w:displayText="Year 3" w:value="Year 3"/>
                                  <w:listItem w:displayText="Years 1 and 2" w:value="Years 1 and 2"/>
                                  <w:listItem w:displayText="Years 2 and 3" w:value="Years 2 and 3"/>
                                  <w:listItem w:displayText="Years 1, 2 and 3" w:value="Years 1, 2 and 3"/>
                                </w:comboBox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Year 1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Language Focus</w:t>
                            </w:r>
                            <w:r w:rsidRPr="00C9622A">
                              <w:rPr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Pr="00B87495" w:rsidRDefault="00F8000C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-135875807"/>
                                <w:dropDownList>
                                  <w:listItem w:value="Choose an item.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8C35F4" w:rsidRPr="00B8749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Writing</w:t>
                                </w:r>
                              </w:sdtContent>
                            </w:sdt>
                            <w:r w:rsidR="00084C13" w:rsidRPr="00B8749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Pr="00B87495" w:rsidRDefault="00F8000C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1380743292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8C35F4" w:rsidRPr="00B8749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Reading</w:t>
                                </w:r>
                              </w:sdtContent>
                            </w:sdt>
                          </w:p>
                          <w:p w:rsidR="00084C13" w:rsidRPr="00B87495" w:rsidRDefault="00F8000C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-2055377861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8C35F4" w:rsidRPr="00B8749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                   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8C35F4">
                              <w:rPr>
                                <w:lang w:val="en-US"/>
                              </w:rPr>
                              <w:t xml:space="preserve">                                                        </w:t>
                            </w:r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Activity Use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C9622A" w:rsidRDefault="00F8000C" w:rsidP="00084C13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843916281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lang w:val="en-US"/>
                                  </w:rPr>
                                  <w:t>Assessment</w:t>
                                </w:r>
                              </w:sdtContent>
                            </w:sdt>
                          </w:p>
                          <w:p w:rsidR="00084C13" w:rsidRPr="008269C1" w:rsidRDefault="00F8000C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070109315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lang w:val="en-US"/>
                                  </w:rPr>
                                  <w:t>Review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C9622A" w:rsidRPr="00B87495" w:rsidRDefault="00F8000C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1197658744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       </w:t>
                                </w:r>
                              </w:sdtContent>
                            </w:sdt>
                          </w:p>
                          <w:p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Pupil Task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:rsidR="00084C13" w:rsidRPr="008269C1" w:rsidRDefault="00F8000C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631362178"/>
                                <w:dropDownList>
                                  <w:listItem w:value="Choose an item.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lang w:val="en-US"/>
                                  </w:rPr>
                                  <w:t>Individual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084C13" w:rsidRDefault="00F8000C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082533730"/>
                                <w:dropDownList>
                                  <w:listItem w:value="Choose an item."/>
                                  <w:listItem w:displayText="                                " w:value="                                            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       </w:t>
                                </w:r>
                              </w:sdtContent>
                            </w:sdt>
                          </w:p>
                          <w:p w:rsidR="00084C13" w:rsidRPr="008269C1" w:rsidRDefault="00F8000C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629930682"/>
                                <w:dropDownList>
                                  <w:listItem w:value="Choose an item."/>
                                  <w:listItem w:displayText="                                " w:value="             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       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84C13" w:rsidRPr="008269C1" w:rsidRDefault="00F8000C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037505328"/>
                                <w:dropDownList>
                                  <w:listItem w:value="Choose an item."/>
                                  <w:listItem w:displayText="                         " w:value="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</w:t>
                                </w:r>
                              </w:sdtContent>
                            </w:sdt>
                          </w:p>
                          <w:p w:rsidR="00084C13" w:rsidRDefault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5A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95pt;margin-top:13.85pt;width:180pt;height:49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" filled="f" stroked="f">
                <v:textbox>
                  <w:txbxContent>
                    <w:p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C9622A" w:rsidRDefault="00352948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Objective</w:t>
                      </w:r>
                      <w:r w:rsidR="007C0C12">
                        <w:rPr>
                          <w:b/>
                          <w:sz w:val="28"/>
                          <w:lang w:val="en-US"/>
                        </w:rPr>
                        <w:t>(s)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:</w:t>
                      </w:r>
                    </w:p>
                    <w:p w:rsidR="00352948" w:rsidRPr="00352948" w:rsidRDefault="00352948" w:rsidP="00C9622A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By the end of the </w:t>
                      </w:r>
                      <w:r w:rsidR="008C35F4">
                        <w:rPr>
                          <w:sz w:val="20"/>
                          <w:lang w:val="en-US"/>
                        </w:rPr>
                        <w:t>activity pupils will be able to:</w:t>
                      </w:r>
                    </w:p>
                    <w:sdt>
                      <w:sdtPr>
                        <w:rPr>
                          <w:sz w:val="20"/>
                          <w:lang w:val="en-US"/>
                        </w:rPr>
                        <w:id w:val="1460993882"/>
                        <w:placeholder>
                          <w:docPart w:val="FB3C2B8C3C614B20984A81FF1BB007B5"/>
                        </w:placeholder>
                        <w:text/>
                      </w:sdtPr>
                      <w:sdtEndPr/>
                      <w:sdtContent>
                        <w:p w:rsidR="00352948" w:rsidRPr="00B87495" w:rsidRDefault="008C35F4" w:rsidP="00B87495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ind w:left="284" w:hanging="284"/>
                            <w:rPr>
                              <w:sz w:val="20"/>
                              <w:lang w:val="en-US"/>
                            </w:rPr>
                          </w:pPr>
                          <w:r w:rsidRPr="00B87495">
                            <w:rPr>
                              <w:sz w:val="20"/>
                              <w:lang w:val="en-US"/>
                            </w:rPr>
                            <w:t>Write words with correct spelling.</w:t>
                          </w:r>
                        </w:p>
                      </w:sdtContent>
                    </w:sdt>
                    <w:p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084C13" w:rsidRPr="00C9622A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Target Language:</w:t>
                      </w:r>
                    </w:p>
                    <w:sdt>
                      <w:sdtPr>
                        <w:rPr>
                          <w:sz w:val="20"/>
                          <w:lang w:val="en-US"/>
                        </w:rPr>
                        <w:id w:val="-104276666"/>
                        <w:placeholder>
                          <w:docPart w:val="FB3C2B8C3C614B20984A81FF1BB007B5"/>
                        </w:placeholder>
                        <w:text/>
                      </w:sdtPr>
                      <w:sdtEndPr/>
                      <w:sdtContent>
                        <w:p w:rsidR="00084C13" w:rsidRPr="007C0C12" w:rsidRDefault="00335808" w:rsidP="00084C13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Animals, fruits, classroom objects</w:t>
                          </w:r>
                        </w:p>
                      </w:sdtContent>
                    </w:sdt>
                    <w:p w:rsidR="007C0C12" w:rsidRDefault="007C0C12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Time Needed</w:t>
                      </w:r>
                      <w:r w:rsidRPr="00C9622A">
                        <w:rPr>
                          <w:b/>
                          <w:smallCaps/>
                          <w:sz w:val="24"/>
                          <w:lang w:val="en-US"/>
                        </w:rPr>
                        <w:t>:</w:t>
                      </w: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9622A">
                        <w:rPr>
                          <w:b/>
                          <w:sz w:val="20"/>
                          <w:szCs w:val="20"/>
                          <w:lang w:val="en-US"/>
                        </w:rPr>
                        <w:t>Preparation:</w:t>
                      </w:r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sdt>
                        <w:sdtPr>
                          <w:rPr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id w:val="-717272145"/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szCs w:val="20"/>
                              <w:lang w:val="en-US"/>
                            </w:rPr>
                            <w:t>5</w:t>
                          </w:r>
                        </w:sdtContent>
                      </w:sdt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9622A">
                        <w:rPr>
                          <w:sz w:val="20"/>
                          <w:szCs w:val="20"/>
                          <w:lang w:val="en-US"/>
                        </w:rPr>
                        <w:t>Minutes</w:t>
                      </w: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9622A">
                        <w:rPr>
                          <w:b/>
                          <w:sz w:val="20"/>
                          <w:szCs w:val="20"/>
                          <w:lang w:val="en-US"/>
                        </w:rPr>
                        <w:t>In class:</w:t>
                      </w:r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sdt>
                        <w:sdtPr>
                          <w:rPr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id w:val="-214741137"/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szCs w:val="20"/>
                              <w:lang w:val="en-US"/>
                            </w:rPr>
                            <w:t>20</w:t>
                          </w:r>
                        </w:sdtContent>
                      </w:sdt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9622A">
                        <w:rPr>
                          <w:sz w:val="20"/>
                          <w:szCs w:val="20"/>
                          <w:lang w:val="en-US"/>
                        </w:rPr>
                        <w:t>Minutes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szCs w:val="28"/>
                          <w:lang w:val="en-US"/>
                        </w:rPr>
                        <w:t>Level</w:t>
                      </w:r>
                      <w:r w:rsidRPr="00C9622A"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</w:p>
                    <w:p w:rsidR="00084C13" w:rsidRDefault="00F8000C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evel"/>
                          <w:tag w:val="Level"/>
                          <w:id w:val="479736792"/>
                          <w:comboBox>
                            <w:listItem w:value="Choose an item."/>
                            <w:listItem w:displayText="Year 1" w:value="Year 1"/>
                            <w:listItem w:displayText="Year 2" w:value="Year 2"/>
                            <w:listItem w:displayText="Year 3" w:value="Year 3"/>
                            <w:listItem w:displayText="Years 1 and 2" w:value="Years 1 and 2"/>
                            <w:listItem w:displayText="Years 2 and 3" w:value="Years 2 and 3"/>
                            <w:listItem w:displayText="Years 1, 2 and 3" w:value="Years 1, 2 and 3"/>
                          </w:comboBox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szCs w:val="20"/>
                              <w:lang w:val="en-US"/>
                            </w:rPr>
                            <w:t>Year 1</w:t>
                          </w:r>
                        </w:sdtContent>
                      </w:sdt>
                      <w:r w:rsidR="00084C13" w:rsidRPr="008269C1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Language Focus</w:t>
                      </w:r>
                      <w:r w:rsidRPr="00C9622A">
                        <w:rPr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084C13" w:rsidRPr="00B87495" w:rsidRDefault="00F8000C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-135875807"/>
                          <w:dropDownList>
                            <w:listItem w:value="Choose an item.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8C35F4" w:rsidRPr="00B87495">
                            <w:rPr>
                              <w:sz w:val="20"/>
                              <w:szCs w:val="20"/>
                              <w:lang w:val="en-US"/>
                            </w:rPr>
                            <w:t>Writing</w:t>
                          </w:r>
                        </w:sdtContent>
                      </w:sdt>
                      <w:r w:rsidR="00084C13" w:rsidRPr="00B87495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084C13" w:rsidRPr="00B87495" w:rsidRDefault="00F8000C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1380743292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8C35F4" w:rsidRPr="00B87495">
                            <w:rPr>
                              <w:sz w:val="20"/>
                              <w:szCs w:val="20"/>
                              <w:lang w:val="en-US"/>
                            </w:rPr>
                            <w:t>Reading</w:t>
                          </w:r>
                        </w:sdtContent>
                      </w:sdt>
                    </w:p>
                    <w:p w:rsidR="00084C13" w:rsidRPr="00B87495" w:rsidRDefault="00F8000C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-2055377861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8C35F4" w:rsidRPr="00B87495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                            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 </w:t>
                      </w:r>
                      <w:r w:rsidR="008C35F4">
                        <w:rPr>
                          <w:lang w:val="en-US"/>
                        </w:rPr>
                        <w:t xml:space="preserve">                                                        </w:t>
                      </w:r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Activity Use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C9622A" w:rsidRDefault="00F8000C" w:rsidP="00084C13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843916281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lang w:val="en-US"/>
                            </w:rPr>
                            <w:t>Assessment</w:t>
                          </w:r>
                        </w:sdtContent>
                      </w:sdt>
                    </w:p>
                    <w:p w:rsidR="00084C13" w:rsidRPr="008269C1" w:rsidRDefault="00F8000C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070109315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lang w:val="en-US"/>
                            </w:rPr>
                            <w:t>Review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 </w:t>
                      </w:r>
                    </w:p>
                    <w:p w:rsidR="00C9622A" w:rsidRPr="00B87495" w:rsidRDefault="00F8000C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1197658744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lang w:val="en-US"/>
                            </w:rPr>
                            <w:t xml:space="preserve">                                </w:t>
                          </w:r>
                        </w:sdtContent>
                      </w:sdt>
                    </w:p>
                    <w:p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Pupil Task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:rsidR="00084C13" w:rsidRPr="008269C1" w:rsidRDefault="00F8000C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631362178"/>
                          <w:dropDownList>
                            <w:listItem w:value="Choose an item.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lang w:val="en-US"/>
                            </w:rPr>
                            <w:t>Individual</w:t>
                          </w:r>
                        </w:sdtContent>
                      </w:sdt>
                      <w:r w:rsidR="00084C13" w:rsidRPr="008269C1">
                        <w:rPr>
                          <w:b/>
                          <w:smallCaps/>
                          <w:sz w:val="24"/>
                          <w:lang w:val="en-US"/>
                        </w:rPr>
                        <w:t xml:space="preserve">  </w:t>
                      </w:r>
                    </w:p>
                    <w:p w:rsidR="00084C13" w:rsidRDefault="00F8000C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082533730"/>
                          <w:dropDownList>
                            <w:listItem w:value="Choose an item."/>
                            <w:listItem w:displayText="                                " w:value="                                            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lang w:val="en-US"/>
                            </w:rPr>
                            <w:t xml:space="preserve">                                </w:t>
                          </w:r>
                        </w:sdtContent>
                      </w:sdt>
                    </w:p>
                    <w:p w:rsidR="00084C13" w:rsidRPr="008269C1" w:rsidRDefault="00F8000C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629930682"/>
                          <w:dropDownList>
                            <w:listItem w:value="Choose an item."/>
                            <w:listItem w:displayText="                                " w:value="             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lang w:val="en-US"/>
                            </w:rPr>
                            <w:t xml:space="preserve">                                </w:t>
                          </w:r>
                        </w:sdtContent>
                      </w:sdt>
                      <w:r w:rsidR="00084C13" w:rsidRPr="008269C1">
                        <w:rPr>
                          <w:b/>
                          <w:smallCaps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084C13" w:rsidRPr="008269C1" w:rsidRDefault="00F8000C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037505328"/>
                          <w:dropDownList>
                            <w:listItem w:value="Choose an item."/>
                            <w:listItem w:displayText="                         " w:value="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8C35F4">
                            <w:rPr>
                              <w:sz w:val="20"/>
                              <w:lang w:val="en-US"/>
                            </w:rPr>
                            <w:t xml:space="preserve">                         </w:t>
                          </w:r>
                        </w:sdtContent>
                      </w:sdt>
                    </w:p>
                    <w:p w:rsidR="00084C13" w:rsidRDefault="00084C13"/>
                  </w:txbxContent>
                </v:textbox>
              </v:shape>
            </w:pict>
          </mc:Fallback>
        </mc:AlternateContent>
      </w:r>
      <w:r w:rsidRPr="00BB384B">
        <w:rPr>
          <w:b/>
          <w:smallCaps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8A9FBC" wp14:editId="701EE289">
                <wp:simplePos x="0" y="0"/>
                <wp:positionH relativeFrom="column">
                  <wp:posOffset>2201707</wp:posOffset>
                </wp:positionH>
                <wp:positionV relativeFrom="paragraph">
                  <wp:posOffset>179070</wp:posOffset>
                </wp:positionV>
                <wp:extent cx="4741545" cy="8439785"/>
                <wp:effectExtent l="0" t="0" r="190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1545" cy="843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22A" w:rsidRDefault="00C9622A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84C13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Materials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084C13" w:rsidRPr="005B45AB" w:rsidRDefault="00084C13" w:rsidP="00084C13">
                            <w:pPr>
                              <w:rPr>
                                <w:sz w:val="20"/>
                              </w:rPr>
                            </w:pPr>
                            <w:r w:rsidRPr="005B45AB">
                              <w:rPr>
                                <w:sz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</w:rPr>
                                <w:id w:val="-124467692"/>
                              </w:sdtPr>
                              <w:sdtEndPr/>
                              <w:sdtContent>
                                <w:r w:rsidR="008C35F4">
                                  <w:rPr>
                                    <w:sz w:val="20"/>
                                  </w:rPr>
                                  <w:t xml:space="preserve">Crossword </w:t>
                                </w:r>
                                <w:r w:rsidR="00335808">
                                  <w:rPr>
                                    <w:sz w:val="20"/>
                                  </w:rPr>
                                  <w:t>p</w:t>
                                </w:r>
                                <w:r w:rsidR="008C35F4">
                                  <w:rPr>
                                    <w:sz w:val="20"/>
                                  </w:rPr>
                                  <w:t xml:space="preserve">uzzle </w:t>
                                </w:r>
                                <w:r w:rsidR="00335808">
                                  <w:rPr>
                                    <w:sz w:val="20"/>
                                  </w:rPr>
                                  <w:t>s</w:t>
                                </w:r>
                                <w:r w:rsidR="00B87495">
                                  <w:rPr>
                                    <w:sz w:val="20"/>
                                  </w:rPr>
                                  <w:t xml:space="preserve">heet, </w:t>
                                </w:r>
                                <w:r w:rsidR="00335808">
                                  <w:rPr>
                                    <w:sz w:val="20"/>
                                  </w:rPr>
                                  <w:t>a</w:t>
                                </w:r>
                                <w:r w:rsidR="008C35F4">
                                  <w:rPr>
                                    <w:sz w:val="20"/>
                                  </w:rPr>
                                  <w:t xml:space="preserve">nswer </w:t>
                                </w:r>
                                <w:r w:rsidR="00335808">
                                  <w:rPr>
                                    <w:sz w:val="20"/>
                                  </w:rPr>
                                  <w:t>s</w:t>
                                </w:r>
                                <w:r w:rsidR="008C35F4">
                                  <w:rPr>
                                    <w:sz w:val="20"/>
                                  </w:rPr>
                                  <w:t>heet</w:t>
                                </w:r>
                              </w:sdtContent>
                            </w:sdt>
                          </w:p>
                          <w:p w:rsidR="00A677D2" w:rsidRDefault="00A677D2" w:rsidP="00084C13">
                            <w:pPr>
                              <w:spacing w:after="0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084C13" w:rsidRDefault="00084C13" w:rsidP="00084C13">
                            <w:pPr>
                              <w:spacing w:after="0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  <w:lang w:val="en-US"/>
                              </w:rPr>
                              <w:t>Procedure:</w:t>
                            </w:r>
                          </w:p>
                          <w:p w:rsidR="00B87495" w:rsidRDefault="00352948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Before class:</w:t>
                            </w:r>
                          </w:p>
                          <w:p w:rsidR="00084C13" w:rsidRPr="00B87495" w:rsidRDefault="00F8000C" w:rsidP="00B874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id w:val="1270362042"/>
                                <w:placeholder>
                                  <w:docPart w:val="FB3C2B8C3C614B20984A81FF1BB007B5"/>
                                </w:placeholder>
                                <w:text/>
                              </w:sdtPr>
                              <w:sdtEndPr/>
                              <w:sdtContent>
                                <w:r w:rsidR="00335808" w:rsidRPr="00B87495">
                                  <w:rPr>
                                    <w:sz w:val="20"/>
                                    <w:lang w:val="en-US"/>
                                  </w:rPr>
                                  <w:t>Copy / print one puzzle sheet for each child.</w:t>
                                </w:r>
                              </w:sdtContent>
                            </w:sdt>
                          </w:p>
                          <w:p w:rsidR="00084C13" w:rsidRDefault="00084C13" w:rsidP="00084C1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84C13" w:rsidRPr="00F445B8" w:rsidRDefault="00084C13" w:rsidP="00084C13">
                            <w:pPr>
                              <w:rPr>
                                <w:b/>
                                <w:szCs w:val="24"/>
                                <w:lang w:val="en-US"/>
                              </w:rPr>
                            </w:pPr>
                            <w:r w:rsidRPr="00F445B8">
                              <w:rPr>
                                <w:b/>
                                <w:szCs w:val="24"/>
                                <w:lang w:val="en-US"/>
                              </w:rPr>
                              <w:t>In class: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id w:val="-647284034"/>
                            </w:sdtPr>
                            <w:sdtEndPr/>
                            <w:sdtContent>
                              <w:p w:rsidR="00B96A44" w:rsidRPr="00B96A44" w:rsidRDefault="008C35F4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Model how to answer the letter jumble questions and how to fill in crossword puzzles.</w:t>
                                </w:r>
                              </w:p>
                              <w:p w:rsidR="00B96A44" w:rsidRPr="00B96A44" w:rsidRDefault="008C35F4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Hand out one puzzle sheet </w:t>
                                </w:r>
                                <w:r w:rsidR="00335808">
                                  <w:rPr>
                                    <w:sz w:val="20"/>
                                    <w:lang w:val="en-US"/>
                                  </w:rPr>
                                  <w:t>to each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child.</w:t>
                                </w:r>
                              </w:p>
                              <w:p w:rsidR="00084C13" w:rsidRPr="00A677D2" w:rsidRDefault="008C35F4" w:rsidP="00084C1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Monitor, assist</w:t>
                                </w:r>
                                <w:r w:rsidR="00B87495">
                                  <w:rPr>
                                    <w:sz w:val="20"/>
                                    <w:lang w:val="en-US"/>
                                  </w:rPr>
                                  <w:t xml:space="preserve"> and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collect finished sheets.</w:t>
                                </w:r>
                              </w:p>
                            </w:sdtContent>
                          </w:sdt>
                          <w:p w:rsidR="00A677D2" w:rsidRDefault="00A677D2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084C13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>Follow Up: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120154596"/>
                            </w:sdtPr>
                            <w:sdtEndPr/>
                            <w:sdtContent>
                              <w:p w:rsidR="00084C13" w:rsidRPr="00BB384B" w:rsidRDefault="008C35F4" w:rsidP="00084C13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Groups of children could devise their own letter jumble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clues and challenge other groups to come up with an answer.</w:t>
                                </w:r>
                              </w:p>
                            </w:sdtContent>
                          </w:sdt>
                          <w:p w:rsidR="00084C13" w:rsidRPr="00712E59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084C13" w:rsidRPr="00712E59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Variations: 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494187648"/>
                            </w:sdtPr>
                            <w:sdtEndPr>
                              <w:rPr>
                                <w:sz w:val="20"/>
                                <w:szCs w:val="20"/>
                              </w:rPr>
                            </w:sdtEndPr>
                            <w:sdtContent>
                              <w:p w:rsidR="008C35F4" w:rsidRDefault="008C35F4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The crossword c</w:t>
                                </w:r>
                                <w:r w:rsidR="00335808">
                                  <w:rPr>
                                    <w:sz w:val="20"/>
                                    <w:szCs w:val="20"/>
                                  </w:rPr>
                                  <w:t>an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be done in pairs.</w:t>
                                </w:r>
                              </w:p>
                              <w:p w:rsidR="00084C13" w:rsidRPr="004549B9" w:rsidRDefault="008C35F4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A competitive element could be introduced</w:t>
                                </w:r>
                                <w:r w:rsidR="00335808">
                                  <w:rPr>
                                    <w:sz w:val="20"/>
                                    <w:szCs w:val="20"/>
                                  </w:rPr>
                                  <w:t xml:space="preserve"> with t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he first </w:t>
                                </w:r>
                                <w:r w:rsidR="00335808">
                                  <w:rPr>
                                    <w:sz w:val="20"/>
                                    <w:szCs w:val="20"/>
                                  </w:rPr>
                                  <w:t xml:space="preserve">student/pair/group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to complete the crossword </w:t>
                                </w:r>
                                <w:r w:rsidR="00CE744B">
                                  <w:rPr>
                                    <w:sz w:val="20"/>
                                    <w:szCs w:val="20"/>
                                  </w:rPr>
                                  <w:t>as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the winner.</w:t>
                                </w:r>
                              </w:p>
                            </w:sdtContent>
                          </w:sdt>
                          <w:p w:rsidR="00084C13" w:rsidRDefault="00084C13" w:rsidP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9FBC" id="_x0000_s1027" type="#_x0000_t202" style="position:absolute;margin-left:173.35pt;margin-top:14.1pt;width:373.35pt;height:66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" stroked="f">
                <v:textbox>
                  <w:txbxContent>
                    <w:p w:rsidR="00C9622A" w:rsidRDefault="00C9622A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:rsidR="00084C13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Materials</w:t>
                      </w:r>
                      <w:r w:rsidRPr="00712E59">
                        <w:rPr>
                          <w:b/>
                          <w:sz w:val="28"/>
                        </w:rPr>
                        <w:t>:</w:t>
                      </w:r>
                    </w:p>
                    <w:p w:rsidR="00084C13" w:rsidRPr="005B45AB" w:rsidRDefault="00084C13" w:rsidP="00084C13">
                      <w:pPr>
                        <w:rPr>
                          <w:sz w:val="20"/>
                        </w:rPr>
                      </w:pPr>
                      <w:r w:rsidRPr="005B45AB">
                        <w:rPr>
                          <w:sz w:val="20"/>
                        </w:rPr>
                        <w:t xml:space="preserve"> </w:t>
                      </w:r>
                      <w:sdt>
                        <w:sdtPr>
                          <w:rPr>
                            <w:sz w:val="20"/>
                          </w:rPr>
                          <w:id w:val="-124467692"/>
                        </w:sdtPr>
                        <w:sdtEndPr/>
                        <w:sdtContent>
                          <w:r w:rsidR="008C35F4">
                            <w:rPr>
                              <w:sz w:val="20"/>
                            </w:rPr>
                            <w:t xml:space="preserve">Crossword </w:t>
                          </w:r>
                          <w:r w:rsidR="00335808">
                            <w:rPr>
                              <w:sz w:val="20"/>
                            </w:rPr>
                            <w:t>p</w:t>
                          </w:r>
                          <w:r w:rsidR="008C35F4">
                            <w:rPr>
                              <w:sz w:val="20"/>
                            </w:rPr>
                            <w:t xml:space="preserve">uzzle </w:t>
                          </w:r>
                          <w:r w:rsidR="00335808">
                            <w:rPr>
                              <w:sz w:val="20"/>
                            </w:rPr>
                            <w:t>s</w:t>
                          </w:r>
                          <w:r w:rsidR="00B87495">
                            <w:rPr>
                              <w:sz w:val="20"/>
                            </w:rPr>
                            <w:t xml:space="preserve">heet, </w:t>
                          </w:r>
                          <w:r w:rsidR="00335808">
                            <w:rPr>
                              <w:sz w:val="20"/>
                            </w:rPr>
                            <w:t>a</w:t>
                          </w:r>
                          <w:r w:rsidR="008C35F4">
                            <w:rPr>
                              <w:sz w:val="20"/>
                            </w:rPr>
                            <w:t xml:space="preserve">nswer </w:t>
                          </w:r>
                          <w:r w:rsidR="00335808">
                            <w:rPr>
                              <w:sz w:val="20"/>
                            </w:rPr>
                            <w:t>s</w:t>
                          </w:r>
                          <w:r w:rsidR="008C35F4">
                            <w:rPr>
                              <w:sz w:val="20"/>
                            </w:rPr>
                            <w:t>heet</w:t>
                          </w:r>
                        </w:sdtContent>
                      </w:sdt>
                    </w:p>
                    <w:p w:rsidR="00A677D2" w:rsidRDefault="00A677D2" w:rsidP="00084C13">
                      <w:pPr>
                        <w:spacing w:after="0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084C13" w:rsidRDefault="00084C13" w:rsidP="00084C13">
                      <w:pPr>
                        <w:spacing w:after="0"/>
                        <w:rPr>
                          <w:b/>
                          <w:sz w:val="28"/>
                          <w:lang w:val="en-US"/>
                        </w:rPr>
                      </w:pPr>
                      <w:r w:rsidRPr="00712E59">
                        <w:rPr>
                          <w:b/>
                          <w:sz w:val="28"/>
                          <w:lang w:val="en-US"/>
                        </w:rPr>
                        <w:t>Procedure:</w:t>
                      </w:r>
                    </w:p>
                    <w:p w:rsidR="00B87495" w:rsidRDefault="00352948" w:rsidP="00084C13">
                      <w:pPr>
                        <w:spacing w:after="0" w:line="240" w:lineRule="auto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Before class:</w:t>
                      </w:r>
                    </w:p>
                    <w:p w:rsidR="00084C13" w:rsidRPr="00B87495" w:rsidRDefault="00F8000C" w:rsidP="00B874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id w:val="1270362042"/>
                          <w:placeholder>
                            <w:docPart w:val="FB3C2B8C3C614B20984A81FF1BB007B5"/>
                          </w:placeholder>
                          <w:text/>
                        </w:sdtPr>
                        <w:sdtEndPr/>
                        <w:sdtContent>
                          <w:r w:rsidR="00335808" w:rsidRPr="00B87495">
                            <w:rPr>
                              <w:sz w:val="20"/>
                              <w:lang w:val="en-US"/>
                            </w:rPr>
                            <w:t>Copy / print one puzzle sheet for each child.</w:t>
                          </w:r>
                        </w:sdtContent>
                      </w:sdt>
                    </w:p>
                    <w:p w:rsidR="00084C13" w:rsidRDefault="00084C13" w:rsidP="00084C13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084C13" w:rsidRPr="00F445B8" w:rsidRDefault="00084C13" w:rsidP="00084C13">
                      <w:pPr>
                        <w:rPr>
                          <w:b/>
                          <w:szCs w:val="24"/>
                          <w:lang w:val="en-US"/>
                        </w:rPr>
                      </w:pPr>
                      <w:r w:rsidRPr="00F445B8">
                        <w:rPr>
                          <w:b/>
                          <w:szCs w:val="24"/>
                          <w:lang w:val="en-US"/>
                        </w:rPr>
                        <w:t>In class:</w:t>
                      </w:r>
                    </w:p>
                    <w:sdt>
                      <w:sdtPr>
                        <w:rPr>
                          <w:lang w:val="en-US"/>
                        </w:rPr>
                        <w:id w:val="-647284034"/>
                      </w:sdtPr>
                      <w:sdtEndPr/>
                      <w:sdtContent>
                        <w:p w:rsidR="00B96A44" w:rsidRPr="00B96A44" w:rsidRDefault="008C35F4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Model how to answer the letter jumble questions and how to fill in crossword puzzles.</w:t>
                          </w:r>
                        </w:p>
                        <w:p w:rsidR="00B96A44" w:rsidRPr="00B96A44" w:rsidRDefault="008C35F4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Hand out one puzzle sheet </w:t>
                          </w:r>
                          <w:r w:rsidR="00335808">
                            <w:rPr>
                              <w:sz w:val="20"/>
                              <w:lang w:val="en-US"/>
                            </w:rPr>
                            <w:t>to each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child.</w:t>
                          </w:r>
                        </w:p>
                        <w:p w:rsidR="00084C13" w:rsidRPr="00A677D2" w:rsidRDefault="008C35F4" w:rsidP="00084C1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Monitor, assist</w:t>
                          </w:r>
                          <w:r w:rsidR="00B87495">
                            <w:rPr>
                              <w:sz w:val="20"/>
                              <w:lang w:val="en-US"/>
                            </w:rPr>
                            <w:t xml:space="preserve"> and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collect finished sheets.</w:t>
                          </w:r>
                        </w:p>
                      </w:sdtContent>
                    </w:sdt>
                    <w:p w:rsidR="00A677D2" w:rsidRDefault="00A677D2" w:rsidP="00084C13">
                      <w:pPr>
                        <w:rPr>
                          <w:b/>
                          <w:sz w:val="28"/>
                        </w:rPr>
                      </w:pPr>
                    </w:p>
                    <w:p w:rsidR="00084C13" w:rsidRDefault="00084C13" w:rsidP="00084C13">
                      <w:pPr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>Follow Up:</w:t>
                      </w:r>
                    </w:p>
                    <w:sdt>
                      <w:sdtPr>
                        <w:rPr>
                          <w:sz w:val="24"/>
                        </w:rPr>
                        <w:id w:val="-120154596"/>
                      </w:sdtPr>
                      <w:sdtEndPr/>
                      <w:sdtContent>
                        <w:p w:rsidR="00084C13" w:rsidRPr="00BB384B" w:rsidRDefault="008C35F4" w:rsidP="00084C13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Groups of children could devise their own letter jumble</w:t>
                          </w:r>
                          <w:bookmarkStart w:id="1" w:name="_GoBack"/>
                          <w:bookmarkEnd w:id="1"/>
                          <w:r>
                            <w:rPr>
                              <w:sz w:val="20"/>
                              <w:szCs w:val="20"/>
                            </w:rPr>
                            <w:t xml:space="preserve"> clues and challenge other groups to come up with an answer.</w:t>
                          </w:r>
                        </w:p>
                      </w:sdtContent>
                    </w:sdt>
                    <w:p w:rsidR="00084C13" w:rsidRPr="00712E59" w:rsidRDefault="00084C13" w:rsidP="00084C13">
                      <w:pPr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084C13" w:rsidRPr="00712E59" w:rsidRDefault="00084C13" w:rsidP="00084C13">
                      <w:pPr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 xml:space="preserve">Variations: </w:t>
                      </w:r>
                    </w:p>
                    <w:sdt>
                      <w:sdtPr>
                        <w:rPr>
                          <w:sz w:val="24"/>
                        </w:rPr>
                        <w:id w:val="-494187648"/>
                      </w:sdtPr>
                      <w:sdtEndPr>
                        <w:rPr>
                          <w:sz w:val="20"/>
                          <w:szCs w:val="20"/>
                        </w:rPr>
                      </w:sdtEndPr>
                      <w:sdtContent>
                        <w:p w:rsidR="008C35F4" w:rsidRDefault="008C35F4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The crossword c</w:t>
                          </w:r>
                          <w:r w:rsidR="00335808">
                            <w:rPr>
                              <w:sz w:val="20"/>
                              <w:szCs w:val="20"/>
                            </w:rPr>
                            <w:t>an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be done in pairs.</w:t>
                          </w:r>
                        </w:p>
                        <w:p w:rsidR="00084C13" w:rsidRPr="004549B9" w:rsidRDefault="008C35F4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A competitive element could be introduced</w:t>
                          </w:r>
                          <w:r w:rsidR="00335808">
                            <w:rPr>
                              <w:sz w:val="20"/>
                              <w:szCs w:val="20"/>
                            </w:rPr>
                            <w:t xml:space="preserve"> with t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he first </w:t>
                          </w:r>
                          <w:r w:rsidR="00335808">
                            <w:rPr>
                              <w:sz w:val="20"/>
                              <w:szCs w:val="20"/>
                            </w:rPr>
                            <w:t xml:space="preserve">student/pair/group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to complete the crossword </w:t>
                          </w:r>
                          <w:r w:rsidR="00CE744B">
                            <w:rPr>
                              <w:sz w:val="20"/>
                              <w:szCs w:val="20"/>
                            </w:rPr>
                            <w:t>as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the winner.</w:t>
                          </w:r>
                        </w:p>
                      </w:sdtContent>
                    </w:sdt>
                    <w:p w:rsidR="00084C13" w:rsidRDefault="00084C13" w:rsidP="00084C13"/>
                  </w:txbxContent>
                </v:textbox>
              </v:shape>
            </w:pict>
          </mc:Fallback>
        </mc:AlternateContent>
      </w:r>
      <w:r w:rsidR="004E44C1">
        <w:rPr>
          <w:b/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1680C" wp14:editId="543187E6">
                <wp:simplePos x="0" y="0"/>
                <wp:positionH relativeFrom="column">
                  <wp:posOffset>-127591</wp:posOffset>
                </wp:positionH>
                <wp:positionV relativeFrom="paragraph">
                  <wp:posOffset>164672</wp:posOffset>
                </wp:positionV>
                <wp:extent cx="6719777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EAE2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2.95pt" to="519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" strokecolor="#4579b8 [3044]"/>
            </w:pict>
          </mc:Fallback>
        </mc:AlternateContent>
      </w:r>
    </w:p>
    <w:p w:rsidR="004E44C1" w:rsidRDefault="004E44C1" w:rsidP="004436AA">
      <w:pPr>
        <w:spacing w:after="0" w:line="240" w:lineRule="auto"/>
        <w:rPr>
          <w:b/>
          <w:sz w:val="24"/>
          <w:lang w:val="en-US"/>
        </w:rPr>
      </w:pPr>
    </w:p>
    <w:p w:rsidR="008269C1" w:rsidRPr="008269C1" w:rsidRDefault="0080735D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</w:t>
      </w:r>
      <w:r w:rsidR="00B145D4" w:rsidRPr="008269C1">
        <w:rPr>
          <w:lang w:val="en-US"/>
        </w:rPr>
        <w:t xml:space="preserve">  </w:t>
      </w:r>
    </w:p>
    <w:p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 </w:t>
      </w:r>
    </w:p>
    <w:p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</w:t>
      </w:r>
      <w:r w:rsidR="0080735D" w:rsidRPr="008269C1">
        <w:rPr>
          <w:lang w:val="en-US"/>
        </w:rPr>
        <w:t xml:space="preserve">  </w:t>
      </w:r>
    </w:p>
    <w:p w:rsidR="00BB384B" w:rsidRDefault="00BB384B" w:rsidP="004436AA">
      <w:pPr>
        <w:spacing w:after="0" w:line="240" w:lineRule="auto"/>
        <w:rPr>
          <w:sz w:val="24"/>
          <w:lang w:val="en-US"/>
        </w:rPr>
      </w:pPr>
    </w:p>
    <w:p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:rsidR="008269C1" w:rsidRPr="008269C1" w:rsidRDefault="008269C1" w:rsidP="008269C1">
      <w:pPr>
        <w:spacing w:after="0"/>
        <w:rPr>
          <w:b/>
          <w:smallCaps/>
          <w:lang w:val="en-US"/>
        </w:rPr>
      </w:pPr>
    </w:p>
    <w:p w:rsidR="008269C1" w:rsidRPr="008269C1" w:rsidRDefault="00BB384B" w:rsidP="008269C1">
      <w:pPr>
        <w:spacing w:after="0"/>
        <w:rPr>
          <w:b/>
          <w:smallCaps/>
          <w:lang w:val="en-US"/>
        </w:rPr>
      </w:pPr>
      <w:r w:rsidRPr="008269C1">
        <w:rPr>
          <w:b/>
          <w:smallCaps/>
          <w:lang w:val="en-US"/>
        </w:rPr>
        <w:t xml:space="preserve">  </w:t>
      </w:r>
      <w:r w:rsidRPr="008269C1">
        <w:rPr>
          <w:b/>
          <w:smallCaps/>
          <w:lang w:val="en-US"/>
        </w:rPr>
        <w:tab/>
      </w:r>
      <w:r w:rsidRPr="008269C1">
        <w:rPr>
          <w:b/>
          <w:smallCaps/>
          <w:lang w:val="en-US"/>
        </w:rPr>
        <w:tab/>
      </w:r>
    </w:p>
    <w:p w:rsidR="00BB384B" w:rsidRPr="008269C1" w:rsidRDefault="00BB384B" w:rsidP="008269C1">
      <w:pPr>
        <w:spacing w:after="0"/>
        <w:rPr>
          <w:b/>
          <w:smallCaps/>
          <w:lang w:val="en-US"/>
        </w:rPr>
      </w:pPr>
    </w:p>
    <w:p w:rsidR="00BB384B" w:rsidRPr="00BB384B" w:rsidRDefault="00084C13" w:rsidP="008269C1">
      <w:pPr>
        <w:pStyle w:val="ListParagraph"/>
        <w:spacing w:after="0"/>
        <w:rPr>
          <w:sz w:val="24"/>
          <w:lang w:val="en-US"/>
        </w:rPr>
      </w:pPr>
      <w:r w:rsidRPr="00BB384B">
        <w:rPr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44E95" wp14:editId="00778446">
                <wp:simplePos x="0" y="0"/>
                <wp:positionH relativeFrom="column">
                  <wp:posOffset>11430</wp:posOffset>
                </wp:positionH>
                <wp:positionV relativeFrom="paragraph">
                  <wp:posOffset>3858260</wp:posOffset>
                </wp:positionV>
                <wp:extent cx="1796607" cy="1975263"/>
                <wp:effectExtent l="304800" t="57150" r="51435" b="3492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607" cy="1975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:rsidR="00084C13" w:rsidRPr="00712E59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Teaching Tips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200871566"/>
                            </w:sdtPr>
                            <w:sdtEndPr>
                              <w:rPr>
                                <w:sz w:val="20"/>
                              </w:rPr>
                            </w:sdtEndPr>
                            <w:sdtContent>
                              <w:p w:rsidR="00084C13" w:rsidRPr="00C9622A" w:rsidRDefault="008C35F4" w:rsidP="00084C1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Space children’s desks apart before this activity if you wish to discourage copying.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44E95" id="Text Box 7" o:spid="_x0000_s1028" type="#_x0000_t202" style="position:absolute;left:0;text-align:left;margin-left:.9pt;margin-top:303.8pt;width:141.45pt;height:15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" strokecolor="black [3213]" strokeweight=".25pt">
                <v:stroke dashstyle="dash"/>
                <v:shadow on="t" color="black" opacity="18350f" offset="-5.40094mm,4.37361mm"/>
                <v:textbox>
                  <w:txbxContent>
                    <w:p w:rsidR="00084C13" w:rsidRPr="00712E59" w:rsidRDefault="00084C13" w:rsidP="00084C1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Teaching Tips</w:t>
                      </w:r>
                      <w:r w:rsidRPr="00712E59">
                        <w:rPr>
                          <w:b/>
                          <w:sz w:val="28"/>
                        </w:rPr>
                        <w:t xml:space="preserve">: </w:t>
                      </w:r>
                    </w:p>
                    <w:sdt>
                      <w:sdtPr>
                        <w:rPr>
                          <w:sz w:val="24"/>
                        </w:rPr>
                        <w:id w:val="-200871566"/>
                      </w:sdtPr>
                      <w:sdtEndPr>
                        <w:rPr>
                          <w:sz w:val="20"/>
                        </w:rPr>
                      </w:sdtEndPr>
                      <w:sdtContent>
                        <w:p w:rsidR="00084C13" w:rsidRPr="00C9622A" w:rsidRDefault="008C35F4" w:rsidP="00084C1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Space children’s desks apart before this activity if you wish to discourage copying.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ectPr w:rsidR="00BB384B" w:rsidRPr="00BB384B" w:rsidSect="004E44C1">
      <w:headerReference w:type="default" r:id="rId8"/>
      <w:foot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0C" w:rsidRDefault="00F8000C" w:rsidP="00BB384B">
      <w:pPr>
        <w:spacing w:after="0" w:line="240" w:lineRule="auto"/>
      </w:pPr>
      <w:r>
        <w:separator/>
      </w:r>
    </w:p>
  </w:endnote>
  <w:endnote w:type="continuationSeparator" w:id="0">
    <w:p w:rsidR="00F8000C" w:rsidRDefault="00F8000C" w:rsidP="00B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35511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rPr>
            <w:smallCaps/>
            <w:color w:val="808080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7D2" w:rsidRPr="00A677D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445B8">
          <w:rPr>
            <w:smallCaps/>
            <w:color w:val="808080" w:themeColor="background1" w:themeShade="80"/>
            <w:spacing w:val="60"/>
            <w:sz w:val="20"/>
            <w:szCs w:val="20"/>
          </w:rPr>
          <w:t>ELTDP Teacher Resource Book</w:t>
        </w:r>
      </w:p>
      <w:p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FFFFFF" w:themeColor="background1"/>
            <w:spacing w:val="60"/>
            <w:lang w:val="en-AU" w:eastAsia="en-AU"/>
          </w:rPr>
          <w:drawing>
            <wp:inline distT="0" distB="0" distL="0" distR="0" wp14:anchorId="425301C6" wp14:editId="0577CEB1">
              <wp:extent cx="946297" cy="271700"/>
              <wp:effectExtent l="0" t="0" r="635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ritish-Council-stacked-positive-rgb.jpg"/>
                      <pic:cNvPicPr/>
                    </pic:nvPicPr>
                    <pic:blipFill>
                      <a:blip r:embed="rId1">
                        <a:lum bright="70000" contrast="-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6297" cy="271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4E44C1" w:rsidRDefault="004E4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0C" w:rsidRDefault="00F8000C" w:rsidP="00BB384B">
      <w:pPr>
        <w:spacing w:after="0" w:line="240" w:lineRule="auto"/>
      </w:pPr>
      <w:r>
        <w:separator/>
      </w:r>
    </w:p>
  </w:footnote>
  <w:footnote w:type="continuationSeparator" w:id="0">
    <w:p w:rsidR="00F8000C" w:rsidRDefault="00F8000C" w:rsidP="00B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968752352"/>
      <w:placeholder>
        <w:docPart w:val="FB3C2B8C3C614B20984A81FF1BB007B5"/>
      </w:placeholder>
      <w:temporary/>
      <w:showingPlcHdr/>
    </w:sdtPr>
    <w:sdtEndPr/>
    <w:sdtContent>
      <w:p w:rsidR="004E44C1" w:rsidRPr="008B502F" w:rsidRDefault="00C9622A" w:rsidP="004E44C1">
        <w:pPr>
          <w:pStyle w:val="Header"/>
          <w:rPr>
            <w:sz w:val="24"/>
          </w:rPr>
        </w:pPr>
        <w:r w:rsidRPr="00F445B8">
          <w:rPr>
            <w:b/>
            <w:smallCaps/>
            <w:sz w:val="32"/>
            <w:szCs w:val="28"/>
          </w:rPr>
          <w:t>Enter Category/Chapter</w:t>
        </w:r>
      </w:p>
    </w:sdtContent>
  </w:sdt>
  <w:p w:rsidR="004E44C1" w:rsidRPr="004E44C1" w:rsidRDefault="004E44C1" w:rsidP="004E44C1">
    <w:pPr>
      <w:spacing w:after="0" w:line="240" w:lineRule="auto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540E4"/>
    <w:multiLevelType w:val="hybridMultilevel"/>
    <w:tmpl w:val="7BAC1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91630"/>
    <w:multiLevelType w:val="hybridMultilevel"/>
    <w:tmpl w:val="A7701E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D0815"/>
    <w:multiLevelType w:val="hybridMultilevel"/>
    <w:tmpl w:val="63064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96075"/>
    <w:multiLevelType w:val="hybridMultilevel"/>
    <w:tmpl w:val="45566742"/>
    <w:lvl w:ilvl="0" w:tplc="0809000F">
      <w:start w:val="1"/>
      <w:numFmt w:val="decimal"/>
      <w:lvlText w:val="%1."/>
      <w:lvlJc w:val="left"/>
      <w:pPr>
        <w:ind w:left="-23760" w:hanging="360"/>
      </w:pPr>
    </w:lvl>
    <w:lvl w:ilvl="1" w:tplc="08090019" w:tentative="1">
      <w:start w:val="1"/>
      <w:numFmt w:val="lowerLetter"/>
      <w:lvlText w:val="%2."/>
      <w:lvlJc w:val="left"/>
      <w:pPr>
        <w:ind w:left="-23040" w:hanging="360"/>
      </w:pPr>
    </w:lvl>
    <w:lvl w:ilvl="2" w:tplc="0809001B" w:tentative="1">
      <w:start w:val="1"/>
      <w:numFmt w:val="lowerRoman"/>
      <w:lvlText w:val="%3."/>
      <w:lvlJc w:val="right"/>
      <w:pPr>
        <w:ind w:left="-22320" w:hanging="180"/>
      </w:pPr>
    </w:lvl>
    <w:lvl w:ilvl="3" w:tplc="0809000F" w:tentative="1">
      <w:start w:val="1"/>
      <w:numFmt w:val="decimal"/>
      <w:lvlText w:val="%4."/>
      <w:lvlJc w:val="left"/>
      <w:pPr>
        <w:ind w:left="-21600" w:hanging="360"/>
      </w:pPr>
    </w:lvl>
    <w:lvl w:ilvl="4" w:tplc="08090019" w:tentative="1">
      <w:start w:val="1"/>
      <w:numFmt w:val="lowerLetter"/>
      <w:lvlText w:val="%5."/>
      <w:lvlJc w:val="left"/>
      <w:pPr>
        <w:ind w:left="-20880" w:hanging="360"/>
      </w:pPr>
    </w:lvl>
    <w:lvl w:ilvl="5" w:tplc="0809001B" w:tentative="1">
      <w:start w:val="1"/>
      <w:numFmt w:val="lowerRoman"/>
      <w:lvlText w:val="%6."/>
      <w:lvlJc w:val="right"/>
      <w:pPr>
        <w:ind w:left="-20160" w:hanging="180"/>
      </w:pPr>
    </w:lvl>
    <w:lvl w:ilvl="6" w:tplc="0809000F" w:tentative="1">
      <w:start w:val="1"/>
      <w:numFmt w:val="decimal"/>
      <w:lvlText w:val="%7."/>
      <w:lvlJc w:val="left"/>
      <w:pPr>
        <w:ind w:left="-19440" w:hanging="360"/>
      </w:pPr>
    </w:lvl>
    <w:lvl w:ilvl="7" w:tplc="08090019" w:tentative="1">
      <w:start w:val="1"/>
      <w:numFmt w:val="lowerLetter"/>
      <w:lvlText w:val="%8."/>
      <w:lvlJc w:val="left"/>
      <w:pPr>
        <w:ind w:left="-18720" w:hanging="360"/>
      </w:pPr>
    </w:lvl>
    <w:lvl w:ilvl="8" w:tplc="0809001B" w:tentative="1">
      <w:start w:val="1"/>
      <w:numFmt w:val="lowerRoman"/>
      <w:lvlText w:val="%9."/>
      <w:lvlJc w:val="right"/>
      <w:pPr>
        <w:ind w:left="-18000" w:hanging="180"/>
      </w:pPr>
    </w:lvl>
  </w:abstractNum>
  <w:abstractNum w:abstractNumId="4">
    <w:nsid w:val="7BC63185"/>
    <w:multiLevelType w:val="hybridMultilevel"/>
    <w:tmpl w:val="D3501D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09"/>
    <w:rsid w:val="00084C13"/>
    <w:rsid w:val="00094BE4"/>
    <w:rsid w:val="00097D2F"/>
    <w:rsid w:val="00177A07"/>
    <w:rsid w:val="00192D6B"/>
    <w:rsid w:val="00222D9F"/>
    <w:rsid w:val="0025669F"/>
    <w:rsid w:val="00335808"/>
    <w:rsid w:val="00352948"/>
    <w:rsid w:val="004436AA"/>
    <w:rsid w:val="004E44C1"/>
    <w:rsid w:val="0054460A"/>
    <w:rsid w:val="00642E81"/>
    <w:rsid w:val="006973C8"/>
    <w:rsid w:val="00712E59"/>
    <w:rsid w:val="007C0C12"/>
    <w:rsid w:val="00802CE4"/>
    <w:rsid w:val="0080735D"/>
    <w:rsid w:val="0081108F"/>
    <w:rsid w:val="00824209"/>
    <w:rsid w:val="008269C1"/>
    <w:rsid w:val="00882575"/>
    <w:rsid w:val="008B502F"/>
    <w:rsid w:val="008C35F4"/>
    <w:rsid w:val="00987BFB"/>
    <w:rsid w:val="00993890"/>
    <w:rsid w:val="009B3F96"/>
    <w:rsid w:val="009F3F8B"/>
    <w:rsid w:val="00A67246"/>
    <w:rsid w:val="00A677D2"/>
    <w:rsid w:val="00B145D4"/>
    <w:rsid w:val="00B87495"/>
    <w:rsid w:val="00B96A44"/>
    <w:rsid w:val="00BB384B"/>
    <w:rsid w:val="00BE4333"/>
    <w:rsid w:val="00C43165"/>
    <w:rsid w:val="00C9282B"/>
    <w:rsid w:val="00C9622A"/>
    <w:rsid w:val="00CE744B"/>
    <w:rsid w:val="00DD64F3"/>
    <w:rsid w:val="00E75A00"/>
    <w:rsid w:val="00F3546E"/>
    <w:rsid w:val="00F445B8"/>
    <w:rsid w:val="00F6759B"/>
    <w:rsid w:val="00F8000C"/>
    <w:rsid w:val="00FC3683"/>
    <w:rsid w:val="00FE1E07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1B36C4-11A4-45FB-BA7D-0456524C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4B"/>
  </w:style>
  <w:style w:type="paragraph" w:styleId="Footer">
    <w:name w:val="footer"/>
    <w:basedOn w:val="Normal"/>
    <w:link w:val="Foot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-ELTDP2\Documents\ELTDP%20Mentor%20+%20PM%20Doc%20Share\2015-04-15%20ELTDP%20Resource%20Book%20forms\Resource%20Book%20Template%20modified%208.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5EEB3C2782436F914AAFE0EBDF9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549AB-E55C-4A17-9A63-EFD911BC88FC}"/>
      </w:docPartPr>
      <w:docPartBody>
        <w:p w:rsidR="008E1725" w:rsidRDefault="002872CA">
          <w:pPr>
            <w:pStyle w:val="6D5EEB3C2782436F914AAFE0EBDF9F25"/>
          </w:pPr>
          <w:r>
            <w:rPr>
              <w:rStyle w:val="PlaceholderText"/>
              <w:b/>
              <w:sz w:val="44"/>
            </w:rPr>
            <w:t>Click here to enter title</w:t>
          </w:r>
        </w:p>
      </w:docPartBody>
    </w:docPart>
    <w:docPart>
      <w:docPartPr>
        <w:name w:val="F188882FF6B44838A2B479E2B077C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0761B-C725-4ECD-803A-3E2DCE756034}"/>
      </w:docPartPr>
      <w:docPartBody>
        <w:p w:rsidR="008E1725" w:rsidRDefault="002872CA">
          <w:pPr>
            <w:pStyle w:val="F188882FF6B44838A2B479E2B077C6D5"/>
          </w:pPr>
          <w:r w:rsidRPr="004E44C1">
            <w:rPr>
              <w:sz w:val="18"/>
              <w:szCs w:val="18"/>
              <w:lang w:val="en-US"/>
            </w:rPr>
            <w:t>Click here to enter teacher name</w:t>
          </w:r>
          <w:r w:rsidRPr="004E44C1">
            <w:rPr>
              <w:rStyle w:val="PlaceholderText"/>
              <w:color w:val="auto"/>
              <w:sz w:val="18"/>
              <w:szCs w:val="18"/>
            </w:rPr>
            <w:t>, school, district, state</w:t>
          </w:r>
        </w:p>
      </w:docPartBody>
    </w:docPart>
    <w:docPart>
      <w:docPartPr>
        <w:name w:val="FB3C2B8C3C614B20984A81FF1BB00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32CF-209F-46F0-BF12-A6EB63B6D3DD}"/>
      </w:docPartPr>
      <w:docPartBody>
        <w:p w:rsidR="008E1725" w:rsidRDefault="002872CA">
          <w:pPr>
            <w:pStyle w:val="FB3C2B8C3C614B20984A81FF1BB007B5"/>
          </w:pPr>
          <w:r w:rsidRPr="00902D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CA"/>
    <w:rsid w:val="002872CA"/>
    <w:rsid w:val="00342CE2"/>
    <w:rsid w:val="006F2193"/>
    <w:rsid w:val="00821C17"/>
    <w:rsid w:val="008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D5EEB3C2782436F914AAFE0EBDF9F25">
    <w:name w:val="6D5EEB3C2782436F914AAFE0EBDF9F25"/>
  </w:style>
  <w:style w:type="paragraph" w:customStyle="1" w:styleId="F188882FF6B44838A2B479E2B077C6D5">
    <w:name w:val="F188882FF6B44838A2B479E2B077C6D5"/>
  </w:style>
  <w:style w:type="paragraph" w:customStyle="1" w:styleId="FB3C2B8C3C614B20984A81FF1BB007B5">
    <w:name w:val="FB3C2B8C3C614B20984A81FF1BB00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E1C8D-810E-442F-BD45-86D37B22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Resource Book Template modified 8.4</Template>
  <TotalTime>42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BC-ELTDP2</dc:creator>
  <cp:lastModifiedBy>Chriss Marinoni</cp:lastModifiedBy>
  <cp:revision>6</cp:revision>
  <dcterms:created xsi:type="dcterms:W3CDTF">2015-05-06T10:16:00Z</dcterms:created>
  <dcterms:modified xsi:type="dcterms:W3CDTF">2015-05-24T08:12:00Z</dcterms:modified>
</cp:coreProperties>
</file>