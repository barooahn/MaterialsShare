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C1" w:rsidRDefault="004E44C1" w:rsidP="004E44C1">
      <w:pPr>
        <w:spacing w:after="0" w:line="240" w:lineRule="auto"/>
        <w:jc w:val="right"/>
        <w:rPr>
          <w:b/>
          <w:sz w:val="44"/>
          <w:lang w:val="en-US"/>
        </w:rPr>
      </w:pPr>
      <w:r w:rsidRPr="004E44C1">
        <w:rPr>
          <w:b/>
          <w:sz w:val="44"/>
          <w:lang w:val="en-US"/>
        </w:rPr>
        <w:t xml:space="preserve"> </w:t>
      </w:r>
      <w:sdt>
        <w:sdtPr>
          <w:rPr>
            <w:b/>
            <w:sz w:val="44"/>
            <w:lang w:val="en-US"/>
          </w:rPr>
          <w:id w:val="890923300"/>
          <w:placeholder>
            <w:docPart w:val="05B8BE74FE18485CA6616D4ADC892A50"/>
          </w:placeholder>
          <w:text/>
        </w:sdtPr>
        <w:sdtEndPr/>
        <w:sdtContent>
          <w:r w:rsidR="00823507">
            <w:rPr>
              <w:b/>
              <w:sz w:val="44"/>
              <w:lang w:val="en-US"/>
            </w:rPr>
            <w:t>‘Wh’ questions Board Game</w:t>
          </w:r>
        </w:sdtContent>
      </w:sdt>
    </w:p>
    <w:sdt>
      <w:sdtPr>
        <w:rPr>
          <w:sz w:val="20"/>
          <w:lang w:val="en-US"/>
        </w:rPr>
        <w:id w:val="-247648126"/>
        <w:placeholder>
          <w:docPart w:val="CD2016EA60F64DAEA7DB7F027F36502D"/>
        </w:placeholder>
        <w:text/>
      </w:sdtPr>
      <w:sdtEndPr/>
      <w:sdtContent>
        <w:p w:rsidR="004E44C1" w:rsidRPr="00C9622A" w:rsidRDefault="00823507" w:rsidP="004E44C1">
          <w:pPr>
            <w:spacing w:after="0"/>
            <w:jc w:val="right"/>
            <w:rPr>
              <w:b/>
              <w:sz w:val="32"/>
              <w:lang w:val="en-US"/>
            </w:rPr>
          </w:pPr>
          <w:r>
            <w:rPr>
              <w:sz w:val="20"/>
              <w:lang w:val="en-US"/>
            </w:rPr>
            <w:t>Limbang ELTDP teachers</w:t>
          </w:r>
        </w:p>
      </w:sdtContent>
    </w:sdt>
    <w:p w:rsidR="004E44C1" w:rsidRDefault="007C0C12" w:rsidP="004436AA">
      <w:pPr>
        <w:spacing w:after="0" w:line="240" w:lineRule="auto"/>
        <w:rPr>
          <w:b/>
          <w:sz w:val="24"/>
          <w:lang w:val="en-US"/>
        </w:rPr>
      </w:pPr>
      <w:r w:rsidRPr="00084C1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E21F4" wp14:editId="1B994B29">
                <wp:simplePos x="0" y="0"/>
                <wp:positionH relativeFrom="column">
                  <wp:posOffset>-189865</wp:posOffset>
                </wp:positionH>
                <wp:positionV relativeFrom="paragraph">
                  <wp:posOffset>194945</wp:posOffset>
                </wp:positionV>
                <wp:extent cx="2286000" cy="62731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273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C9622A" w:rsidRDefault="00352948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Objective</w:t>
                            </w:r>
                            <w:r w:rsidR="007C0C12">
                              <w:rPr>
                                <w:b/>
                                <w:sz w:val="28"/>
                                <w:lang w:val="en-US"/>
                              </w:rPr>
                              <w:t>(s)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:rsidR="00352948" w:rsidRPr="00352948" w:rsidRDefault="00352948" w:rsidP="00C9622A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By the end of the activity pupils will be able to: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-1801835045"/>
                              <w:placeholder>
                                <w:docPart w:val="F443E29C31AC4B339D57955922C2A796"/>
                              </w:placeholder>
                              <w:text/>
                            </w:sdtPr>
                            <w:sdtEndPr/>
                            <w:sdtContent>
                              <w:p w:rsidR="00352948" w:rsidRPr="000379B2" w:rsidRDefault="000379B2" w:rsidP="000379B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</w:t>
                                </w:r>
                                <w:r w:rsidR="00823507" w:rsidRPr="000379B2">
                                  <w:rPr>
                                    <w:sz w:val="20"/>
                                    <w:lang w:val="en-US"/>
                                  </w:rPr>
                                  <w:t>sk and answer simple ‘Wh’ questions</w:t>
                                </w:r>
                              </w:p>
                            </w:sdtContent>
                          </w:sdt>
                          <w:p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Pr="00C9622A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Target Language: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-104276666"/>
                              <w:placeholder>
                                <w:docPart w:val="F443E29C31AC4B339D57955922C2A796"/>
                              </w:placeholder>
                              <w:text/>
                            </w:sdtPr>
                            <w:sdtEndPr/>
                            <w:sdtContent>
                              <w:p w:rsidR="00084C13" w:rsidRPr="007C0C12" w:rsidRDefault="00823507" w:rsidP="00084C13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‘Wh’ questions</w:t>
                                </w:r>
                              </w:p>
                            </w:sdtContent>
                          </w:sdt>
                          <w:p w:rsidR="007C0C12" w:rsidRDefault="007C0C12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Time Needed</w:t>
                            </w:r>
                            <w:r w:rsidRPr="00C9622A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084C13" w:rsidRPr="000379B2" w:rsidRDefault="00084C13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F9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Preparation:</w:t>
                            </w:r>
                            <w:r w:rsidRPr="000379B2">
                              <w:rPr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id w:val="-1965260344"/>
                              </w:sdtPr>
                              <w:sdtEndPr/>
                              <w:sdtContent>
                                <w:r w:rsidR="00823507" w:rsidRPr="000379B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10</w:t>
                                </w:r>
                              </w:sdtContent>
                            </w:sdt>
                            <w:r w:rsidRP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>inutes</w:t>
                            </w:r>
                          </w:p>
                          <w:p w:rsidR="00084C13" w:rsidRPr="000379B2" w:rsidRDefault="00084C13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GoBack"/>
                            <w:r w:rsidRPr="00557F9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 class:</w:t>
                            </w:r>
                            <w:r w:rsidRP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bookmarkEnd w:id="0"/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id w:val="879209666"/>
                              </w:sdtPr>
                              <w:sdtEndPr/>
                              <w:sdtContent>
                                <w:r w:rsidR="00823507" w:rsidRPr="000379B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25</w:t>
                                </w:r>
                              </w:sdtContent>
                            </w:sdt>
                            <w:r w:rsidRP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>inutes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Level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Default="001B63F6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evel"/>
                                <w:tag w:val="Level"/>
                                <w:id w:val="479736792"/>
                                <w:comboBox>
                                  <w:listItem w:value="Choose an item."/>
                                  <w:listItem w:displayText="Year 1" w:value="Year 1"/>
                                  <w:listItem w:displayText="Year 2" w:value="Year 2"/>
                                  <w:listItem w:displayText="Year 3" w:value="Year 3"/>
                                  <w:listItem w:displayText="Years 1 and 2" w:value="Years 1 and 2"/>
                                  <w:listItem w:displayText="Years 2 and 3" w:value="Years 2 and 3"/>
                                  <w:listItem w:displayText="Years 1, 2 and 3" w:value="Years 1, 2 and 3"/>
                                </w:comboBox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Year 3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Language Focus</w:t>
                            </w:r>
                            <w:r w:rsidRPr="00C9622A">
                              <w:rPr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Pr="000379B2" w:rsidRDefault="001B63F6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251119110"/>
                                <w:dropDownList>
                                  <w:listItem w:value="Choose an item.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823507" w:rsidRPr="000379B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Speaking</w:t>
                                </w:r>
                              </w:sdtContent>
                            </w:sdt>
                            <w:r w:rsidR="00084C13" w:rsidRP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Pr="000379B2" w:rsidRDefault="001B63F6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1862387026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823507" w:rsidRPr="000379B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Listening</w:t>
                                </w:r>
                              </w:sdtContent>
                            </w:sdt>
                          </w:p>
                          <w:p w:rsidR="00084C13" w:rsidRPr="000379B2" w:rsidRDefault="001B63F6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852311852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823507" w:rsidRPr="000379B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Reading</w:t>
                                </w:r>
                              </w:sdtContent>
                            </w:sdt>
                            <w:r w:rsidR="00084C13" w:rsidRPr="00037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Pr="008269C1" w:rsidRDefault="001B63F6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Langauge Focus"/>
                                <w:tag w:val="Langauge Focus"/>
                                <w:id w:val="1635219715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823507">
                                  <w:rPr>
                                    <w:lang w:val="en-US"/>
                                  </w:rPr>
                                  <w:t xml:space="preserve">                             </w:t>
                                </w:r>
                              </w:sdtContent>
                            </w:sdt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Activity Use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C9622A" w:rsidRDefault="001B63F6" w:rsidP="00084C13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843916281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  <w:lang w:val="en-US"/>
                                  </w:rPr>
                                  <w:t>Practice</w:t>
                                </w:r>
                              </w:sdtContent>
                            </w:sdt>
                          </w:p>
                          <w:p w:rsidR="00084C13" w:rsidRPr="008269C1" w:rsidRDefault="001B63F6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070109315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  <w:lang w:val="en-US"/>
                                  </w:rPr>
                                  <w:t>Assessment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Pr="008269C1" w:rsidRDefault="001B63F6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1197658744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       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Pupil Task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Pr="008269C1" w:rsidRDefault="001B63F6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631362178"/>
                                <w:dropDownList>
                                  <w:listItem w:value="Choose an item.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  <w:lang w:val="en-US"/>
                                  </w:rPr>
                                  <w:t>Pair Work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Default="001B63F6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082533730"/>
                                <w:dropDownList>
                                  <w:listItem w:value="Choose an item."/>
                                  <w:listItem w:displayText="                                " w:value="                                            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       </w:t>
                                </w:r>
                              </w:sdtContent>
                            </w:sdt>
                          </w:p>
                          <w:p w:rsidR="00084C13" w:rsidRPr="008269C1" w:rsidRDefault="001B63F6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629930682"/>
                                <w:dropDownList>
                                  <w:listItem w:value="Choose an item."/>
                                  <w:listItem w:displayText="                                " w:value="             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       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84C13" w:rsidRPr="008269C1" w:rsidRDefault="001B63F6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037505328"/>
                                <w:dropDownList>
                                  <w:listItem w:value="Choose an item."/>
                                  <w:listItem w:displayText="                         " w:value="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</w:t>
                                </w:r>
                              </w:sdtContent>
                            </w:sdt>
                          </w:p>
                          <w:p w:rsidR="00084C13" w:rsidRDefault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E2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95pt;margin-top:15.35pt;width:180pt;height:49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" filled="f" stroked="f">
                <v:textbox>
                  <w:txbxContent>
                    <w:p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C9622A" w:rsidRDefault="00352948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Objective</w:t>
                      </w:r>
                      <w:r w:rsidR="007C0C12">
                        <w:rPr>
                          <w:b/>
                          <w:sz w:val="28"/>
                          <w:lang w:val="en-US"/>
                        </w:rPr>
                        <w:t>(s)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:</w:t>
                      </w:r>
                    </w:p>
                    <w:p w:rsidR="00352948" w:rsidRPr="00352948" w:rsidRDefault="00352948" w:rsidP="00C9622A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By the end of the activity pupils will be able to: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-1801835045"/>
                        <w:placeholder>
                          <w:docPart w:val="F443E29C31AC4B339D57955922C2A796"/>
                        </w:placeholder>
                        <w:text/>
                      </w:sdtPr>
                      <w:sdtEndPr/>
                      <w:sdtContent>
                        <w:p w:rsidR="00352948" w:rsidRPr="000379B2" w:rsidRDefault="000379B2" w:rsidP="000379B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284" w:hanging="284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="00823507" w:rsidRPr="000379B2">
                            <w:rPr>
                              <w:sz w:val="20"/>
                              <w:lang w:val="en-US"/>
                            </w:rPr>
                            <w:t>sk and answer simple ‘Wh’ questions</w:t>
                          </w:r>
                        </w:p>
                      </w:sdtContent>
                    </w:sdt>
                    <w:p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Pr="00C9622A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Target Language: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-104276666"/>
                        <w:placeholder>
                          <w:docPart w:val="F443E29C31AC4B339D57955922C2A796"/>
                        </w:placeholder>
                        <w:text/>
                      </w:sdtPr>
                      <w:sdtEndPr/>
                      <w:sdtContent>
                        <w:p w:rsidR="00084C13" w:rsidRPr="007C0C12" w:rsidRDefault="00823507" w:rsidP="00084C13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‘Wh’ questions</w:t>
                          </w:r>
                        </w:p>
                      </w:sdtContent>
                    </w:sdt>
                    <w:p w:rsidR="007C0C12" w:rsidRDefault="007C0C12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Time Needed</w:t>
                      </w:r>
                      <w:r w:rsidRPr="00C9622A">
                        <w:rPr>
                          <w:b/>
                          <w:smallCaps/>
                          <w:sz w:val="24"/>
                          <w:lang w:val="en-US"/>
                        </w:rPr>
                        <w:t>:</w:t>
                      </w:r>
                    </w:p>
                    <w:p w:rsidR="00084C13" w:rsidRPr="000379B2" w:rsidRDefault="00084C13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F95">
                        <w:rPr>
                          <w:b/>
                          <w:sz w:val="20"/>
                          <w:szCs w:val="20"/>
                          <w:lang w:val="en-US"/>
                        </w:rPr>
                        <w:t>Preparation:</w:t>
                      </w:r>
                      <w:r w:rsidRPr="000379B2">
                        <w:rPr>
                          <w:smallCaps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id w:val="-1965260344"/>
                        </w:sdtPr>
                        <w:sdtEndPr/>
                        <w:sdtContent>
                          <w:r w:rsidR="00823507" w:rsidRPr="000379B2">
                            <w:rPr>
                              <w:sz w:val="20"/>
                              <w:szCs w:val="20"/>
                              <w:lang w:val="en-US"/>
                            </w:rPr>
                            <w:t>10</w:t>
                          </w:r>
                        </w:sdtContent>
                      </w:sdt>
                      <w:r w:rsidRPr="000379B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379B2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0379B2">
                        <w:rPr>
                          <w:sz w:val="20"/>
                          <w:szCs w:val="20"/>
                          <w:lang w:val="en-US"/>
                        </w:rPr>
                        <w:t>inutes</w:t>
                      </w:r>
                    </w:p>
                    <w:p w:rsidR="00084C13" w:rsidRPr="000379B2" w:rsidRDefault="00084C13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r w:rsidRPr="00557F95">
                        <w:rPr>
                          <w:b/>
                          <w:sz w:val="20"/>
                          <w:szCs w:val="20"/>
                          <w:lang w:val="en-US"/>
                        </w:rPr>
                        <w:t>In class:</w:t>
                      </w:r>
                      <w:r w:rsidRPr="000379B2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bookmarkEnd w:id="1"/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id w:val="879209666"/>
                        </w:sdtPr>
                        <w:sdtEndPr/>
                        <w:sdtContent>
                          <w:r w:rsidR="00823507" w:rsidRPr="000379B2">
                            <w:rPr>
                              <w:sz w:val="20"/>
                              <w:szCs w:val="20"/>
                              <w:lang w:val="en-US"/>
                            </w:rPr>
                            <w:t>25</w:t>
                          </w:r>
                        </w:sdtContent>
                      </w:sdt>
                      <w:r w:rsidRPr="000379B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379B2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0379B2">
                        <w:rPr>
                          <w:sz w:val="20"/>
                          <w:szCs w:val="20"/>
                          <w:lang w:val="en-US"/>
                        </w:rPr>
                        <w:t>inutes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szCs w:val="28"/>
                          <w:lang w:val="en-US"/>
                        </w:rPr>
                        <w:t>Level</w:t>
                      </w:r>
                      <w:r w:rsidRPr="00C9622A"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</w:p>
                    <w:p w:rsidR="00084C13" w:rsidRDefault="001B63F6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evel"/>
                          <w:tag w:val="Level"/>
                          <w:id w:val="479736792"/>
                          <w:comboBox>
                            <w:listItem w:value="Choose an item."/>
                            <w:listItem w:displayText="Year 1" w:value="Year 1"/>
                            <w:listItem w:displayText="Year 2" w:value="Year 2"/>
                            <w:listItem w:displayText="Year 3" w:value="Year 3"/>
                            <w:listItem w:displayText="Years 1 and 2" w:value="Years 1 and 2"/>
                            <w:listItem w:displayText="Years 2 and 3" w:value="Years 2 and 3"/>
                            <w:listItem w:displayText="Years 1, 2 and 3" w:value="Years 1, 2 and 3"/>
                          </w:comboBox>
                        </w:sdtPr>
                        <w:sdtEndPr/>
                        <w:sdtContent>
                          <w:r w:rsidR="00823507">
                            <w:rPr>
                              <w:sz w:val="20"/>
                              <w:szCs w:val="20"/>
                              <w:lang w:val="en-US"/>
                            </w:rPr>
                            <w:t>Year 3</w:t>
                          </w:r>
                        </w:sdtContent>
                      </w:sdt>
                      <w:r w:rsidR="00084C13" w:rsidRPr="008269C1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Language Focus</w:t>
                      </w:r>
                      <w:r w:rsidRPr="00C9622A">
                        <w:rPr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084C13" w:rsidRPr="000379B2" w:rsidRDefault="001B63F6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251119110"/>
                          <w:dropDownList>
                            <w:listItem w:value="Choose an item.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823507" w:rsidRPr="000379B2">
                            <w:rPr>
                              <w:sz w:val="20"/>
                              <w:szCs w:val="20"/>
                              <w:lang w:val="en-US"/>
                            </w:rPr>
                            <w:t>Speaking</w:t>
                          </w:r>
                        </w:sdtContent>
                      </w:sdt>
                      <w:r w:rsidR="00084C13" w:rsidRPr="000379B2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84C13" w:rsidRPr="000379B2" w:rsidRDefault="001B63F6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1862387026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823507" w:rsidRPr="000379B2">
                            <w:rPr>
                              <w:sz w:val="20"/>
                              <w:szCs w:val="20"/>
                              <w:lang w:val="en-US"/>
                            </w:rPr>
                            <w:t>Listening</w:t>
                          </w:r>
                        </w:sdtContent>
                      </w:sdt>
                    </w:p>
                    <w:p w:rsidR="00084C13" w:rsidRPr="000379B2" w:rsidRDefault="001B63F6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852311852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823507" w:rsidRPr="000379B2">
                            <w:rPr>
                              <w:sz w:val="20"/>
                              <w:szCs w:val="20"/>
                              <w:lang w:val="en-US"/>
                            </w:rPr>
                            <w:t>Reading</w:t>
                          </w:r>
                        </w:sdtContent>
                      </w:sdt>
                      <w:r w:rsidR="00084C13" w:rsidRPr="000379B2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84C13" w:rsidRPr="008269C1" w:rsidRDefault="001B63F6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Langauge Focus"/>
                          <w:tag w:val="Langauge Focus"/>
                          <w:id w:val="1635219715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823507">
                            <w:rPr>
                              <w:lang w:val="en-US"/>
                            </w:rPr>
                            <w:t xml:space="preserve">                             </w:t>
                          </w:r>
                        </w:sdtContent>
                      </w:sdt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Activity Use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C9622A" w:rsidRDefault="001B63F6" w:rsidP="00084C13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843916281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823507">
                            <w:rPr>
                              <w:sz w:val="20"/>
                              <w:lang w:val="en-US"/>
                            </w:rPr>
                            <w:t>Practice</w:t>
                          </w:r>
                        </w:sdtContent>
                      </w:sdt>
                    </w:p>
                    <w:p w:rsidR="00084C13" w:rsidRPr="008269C1" w:rsidRDefault="001B63F6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070109315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823507">
                            <w:rPr>
                              <w:sz w:val="20"/>
                              <w:lang w:val="en-US"/>
                            </w:rPr>
                            <w:t>Assessment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</w:t>
                      </w:r>
                    </w:p>
                    <w:p w:rsidR="00084C13" w:rsidRPr="008269C1" w:rsidRDefault="001B63F6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1197658744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823507">
                            <w:rPr>
                              <w:sz w:val="20"/>
                              <w:lang w:val="en-US"/>
                            </w:rPr>
                            <w:t xml:space="preserve">                                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</w:t>
                      </w: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Pupil Task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084C13" w:rsidRPr="008269C1" w:rsidRDefault="001B63F6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631362178"/>
                          <w:dropDownList>
                            <w:listItem w:value="Choose an item.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823507">
                            <w:rPr>
                              <w:sz w:val="20"/>
                              <w:lang w:val="en-US"/>
                            </w:rPr>
                            <w:t>Pair Work</w:t>
                          </w:r>
                        </w:sdtContent>
                      </w:sdt>
                      <w:r w:rsidR="00084C13" w:rsidRPr="008269C1">
                        <w:rPr>
                          <w:b/>
                          <w:smallCaps/>
                          <w:sz w:val="24"/>
                          <w:lang w:val="en-US"/>
                        </w:rPr>
                        <w:t xml:space="preserve">  </w:t>
                      </w:r>
                    </w:p>
                    <w:p w:rsidR="00084C13" w:rsidRDefault="001B63F6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082533730"/>
                          <w:dropDownList>
                            <w:listItem w:value="Choose an item."/>
                            <w:listItem w:displayText="                                " w:value="                                            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823507">
                            <w:rPr>
                              <w:sz w:val="20"/>
                              <w:lang w:val="en-US"/>
                            </w:rPr>
                            <w:t xml:space="preserve">                                </w:t>
                          </w:r>
                        </w:sdtContent>
                      </w:sdt>
                    </w:p>
                    <w:p w:rsidR="00084C13" w:rsidRPr="008269C1" w:rsidRDefault="001B63F6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629930682"/>
                          <w:dropDownList>
                            <w:listItem w:value="Choose an item."/>
                            <w:listItem w:displayText="                                " w:value="             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823507">
                            <w:rPr>
                              <w:sz w:val="20"/>
                              <w:lang w:val="en-US"/>
                            </w:rPr>
                            <w:t xml:space="preserve">                                </w:t>
                          </w:r>
                        </w:sdtContent>
                      </w:sdt>
                      <w:r w:rsidR="00084C13" w:rsidRPr="008269C1">
                        <w:rPr>
                          <w:b/>
                          <w:smallCaps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084C13" w:rsidRPr="008269C1" w:rsidRDefault="001B63F6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037505328"/>
                          <w:dropDownList>
                            <w:listItem w:value="Choose an item."/>
                            <w:listItem w:displayText="                         " w:value="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823507">
                            <w:rPr>
                              <w:sz w:val="20"/>
                              <w:lang w:val="en-US"/>
                            </w:rPr>
                            <w:t xml:space="preserve">                         </w:t>
                          </w:r>
                        </w:sdtContent>
                      </w:sdt>
                    </w:p>
                    <w:p w:rsidR="00084C13" w:rsidRDefault="00084C13"/>
                  </w:txbxContent>
                </v:textbox>
              </v:shape>
            </w:pict>
          </mc:Fallback>
        </mc:AlternateContent>
      </w:r>
      <w:r w:rsidRPr="00BB384B">
        <w:rPr>
          <w:b/>
          <w:smallCaps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4F7DD" wp14:editId="61A5B359">
                <wp:simplePos x="0" y="0"/>
                <wp:positionH relativeFrom="column">
                  <wp:posOffset>2201707</wp:posOffset>
                </wp:positionH>
                <wp:positionV relativeFrom="paragraph">
                  <wp:posOffset>179070</wp:posOffset>
                </wp:positionV>
                <wp:extent cx="4741545" cy="8439785"/>
                <wp:effectExtent l="0" t="0" r="190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1545" cy="843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22A" w:rsidRDefault="00C9622A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84C13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Materials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084C13" w:rsidRPr="005B45AB" w:rsidRDefault="00084C13" w:rsidP="00084C13">
                            <w:pPr>
                              <w:rPr>
                                <w:sz w:val="20"/>
                              </w:rPr>
                            </w:pPr>
                            <w:r w:rsidRPr="005B45AB">
                              <w:rPr>
                                <w:sz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</w:rPr>
                                <w:id w:val="-124467692"/>
                              </w:sdtPr>
                              <w:sdtEndPr/>
                              <w:sdtContent>
                                <w:r w:rsidR="00823507">
                                  <w:rPr>
                                    <w:sz w:val="20"/>
                                  </w:rPr>
                                  <w:t xml:space="preserve">‘Wh’ questions Board Game Sheet </w:t>
                                </w:r>
                                <w:r w:rsidR="008113F5">
                                  <w:rPr>
                                    <w:sz w:val="20"/>
                                  </w:rPr>
                                  <w:t>(one per pair</w:t>
                                </w:r>
                                <w:r w:rsidR="00EE2B91">
                                  <w:rPr>
                                    <w:sz w:val="20"/>
                                  </w:rPr>
                                  <w:t>)</w:t>
                                </w:r>
                                <w:r w:rsidR="008113F5">
                                  <w:rPr>
                                    <w:sz w:val="20"/>
                                  </w:rPr>
                                  <w:t xml:space="preserve">, dice (one per pair), </w:t>
                                </w:r>
                                <w:r w:rsidR="00823507">
                                  <w:rPr>
                                    <w:sz w:val="20"/>
                                  </w:rPr>
                                  <w:t>counters / buttons / tokens (one per child)</w:t>
                                </w:r>
                              </w:sdtContent>
                            </w:sdt>
                          </w:p>
                          <w:p w:rsidR="00084C13" w:rsidRDefault="00084C13" w:rsidP="00084C13">
                            <w:pPr>
                              <w:spacing w:after="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  <w:lang w:val="en-US"/>
                              </w:rPr>
                              <w:t>Procedure:</w:t>
                            </w:r>
                          </w:p>
                          <w:p w:rsidR="000379B2" w:rsidRDefault="00352948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Before class:</w:t>
                            </w:r>
                            <w:r w:rsidR="007C0C12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A3F27" w:rsidRPr="00226285" w:rsidRDefault="00CA3F27" w:rsidP="002262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226285">
                              <w:rPr>
                                <w:sz w:val="20"/>
                                <w:lang w:val="en-US"/>
                              </w:rPr>
                              <w:t>Print/photocopy board game and collect other materials.</w:t>
                            </w:r>
                          </w:p>
                          <w:p w:rsidR="00084C13" w:rsidRDefault="00084C13" w:rsidP="00084C1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84C13" w:rsidRPr="00F445B8" w:rsidRDefault="00084C13" w:rsidP="000379B2">
                            <w:pPr>
                              <w:spacing w:after="0"/>
                              <w:rPr>
                                <w:b/>
                                <w:szCs w:val="24"/>
                                <w:lang w:val="en-US"/>
                              </w:rPr>
                            </w:pPr>
                            <w:r w:rsidRPr="00F445B8">
                              <w:rPr>
                                <w:b/>
                                <w:szCs w:val="24"/>
                                <w:lang w:val="en-US"/>
                              </w:rPr>
                              <w:t>In class: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id w:val="-647284034"/>
                            </w:sdtPr>
                            <w:sdtEndPr/>
                            <w:sdtContent>
                              <w:p w:rsidR="00B96A44" w:rsidRPr="00B96A44" w:rsidRDefault="00823507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 pairs</w:t>
                                </w:r>
                                <w:r w:rsidR="008113F5">
                                  <w:rPr>
                                    <w:sz w:val="20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children take turns to roll the dice and move their counter on the board.</w:t>
                                </w:r>
                              </w:p>
                              <w:p w:rsidR="00B96A44" w:rsidRDefault="00823507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The child not rolling the dice asks any </w:t>
                                </w:r>
                                <w:r w:rsidR="008113F5">
                                  <w:rPr>
                                    <w:sz w:val="20"/>
                                    <w:lang w:val="en-US"/>
                                  </w:rPr>
                                  <w:t>question that is landed upon, for example: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 w:rsidR="008113F5">
                                  <w:rPr>
                                    <w:sz w:val="20"/>
                                    <w:lang w:val="en-US"/>
                                  </w:rPr>
                                  <w:t>“What is your favourite food?”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The child who has moved their counter must answer this question correctly or move their counter back to its previous position.</w:t>
                                </w:r>
                              </w:p>
                              <w:p w:rsidR="00823507" w:rsidRPr="00B96A44" w:rsidRDefault="00823507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The teacher should circulate around the class and encourage children to speak in English.</w:t>
                                </w:r>
                              </w:p>
                              <w:p w:rsidR="00084C13" w:rsidRPr="000379B2" w:rsidRDefault="00823507" w:rsidP="00084C1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The child who gets their counter past the finish first is the winner.</w:t>
                                </w:r>
                              </w:p>
                            </w:sdtContent>
                          </w:sdt>
                          <w:p w:rsidR="000379B2" w:rsidRDefault="000379B2" w:rsidP="000379B2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84C13" w:rsidRDefault="00084C13" w:rsidP="000379B2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>Follow Up: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120154596"/>
                            </w:sdtPr>
                            <w:sdtEndPr/>
                            <w:sdtContent>
                              <w:p w:rsidR="00084C13" w:rsidRPr="00BB384B" w:rsidRDefault="00823507" w:rsidP="00084C13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 ‘wh’ question based activities.</w:t>
                                </w:r>
                              </w:p>
                            </w:sdtContent>
                          </w:sdt>
                          <w:p w:rsidR="00084C13" w:rsidRPr="00712E59" w:rsidRDefault="00084C13" w:rsidP="000379B2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084C13" w:rsidRPr="00712E59" w:rsidRDefault="00084C13" w:rsidP="000379B2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Variations: </w:t>
                            </w:r>
                          </w:p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id w:val="-494187648"/>
                            </w:sdtPr>
                            <w:sdtEndPr/>
                            <w:sdtContent>
                              <w:p w:rsidR="00084C13" w:rsidRPr="008113F5" w:rsidRDefault="0082350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113F5">
                                  <w:rPr>
                                    <w:sz w:val="20"/>
                                    <w:szCs w:val="20"/>
                                  </w:rPr>
                                  <w:t>Pairs can repeat the game after they have finished. The game can be played in groups also.</w:t>
                                </w:r>
                              </w:p>
                            </w:sdtContent>
                          </w:sdt>
                          <w:p w:rsidR="00084C13" w:rsidRDefault="00084C13" w:rsidP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F7DD" id="_x0000_s1027" type="#_x0000_t202" style="position:absolute;margin-left:173.35pt;margin-top:14.1pt;width:373.35pt;height:66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" stroked="f">
                <v:textbox>
                  <w:txbxContent>
                    <w:p w:rsidR="00C9622A" w:rsidRDefault="00C9622A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084C13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Materials</w:t>
                      </w:r>
                      <w:r w:rsidRPr="00712E59">
                        <w:rPr>
                          <w:b/>
                          <w:sz w:val="28"/>
                        </w:rPr>
                        <w:t>:</w:t>
                      </w:r>
                    </w:p>
                    <w:p w:rsidR="00084C13" w:rsidRPr="005B45AB" w:rsidRDefault="00084C13" w:rsidP="00084C13">
                      <w:pPr>
                        <w:rPr>
                          <w:sz w:val="20"/>
                        </w:rPr>
                      </w:pPr>
                      <w:r w:rsidRPr="005B45AB">
                        <w:rPr>
                          <w:sz w:val="20"/>
                        </w:rPr>
                        <w:t xml:space="preserve"> </w:t>
                      </w:r>
                      <w:sdt>
                        <w:sdtPr>
                          <w:rPr>
                            <w:sz w:val="20"/>
                          </w:rPr>
                          <w:id w:val="-124467692"/>
                        </w:sdtPr>
                        <w:sdtEndPr/>
                        <w:sdtContent>
                          <w:r w:rsidR="00823507">
                            <w:rPr>
                              <w:sz w:val="20"/>
                            </w:rPr>
                            <w:t xml:space="preserve">‘Wh’ questions Board Game Sheet </w:t>
                          </w:r>
                          <w:r w:rsidR="008113F5">
                            <w:rPr>
                              <w:sz w:val="20"/>
                            </w:rPr>
                            <w:t>(one per pair</w:t>
                          </w:r>
                          <w:r w:rsidR="00EE2B91">
                            <w:rPr>
                              <w:sz w:val="20"/>
                            </w:rPr>
                            <w:t>)</w:t>
                          </w:r>
                          <w:r w:rsidR="008113F5">
                            <w:rPr>
                              <w:sz w:val="20"/>
                            </w:rPr>
                            <w:t xml:space="preserve">, dice (one per pair), </w:t>
                          </w:r>
                          <w:r w:rsidR="00823507">
                            <w:rPr>
                              <w:sz w:val="20"/>
                            </w:rPr>
                            <w:t>counters / buttons / tokens (one per child)</w:t>
                          </w:r>
                        </w:sdtContent>
                      </w:sdt>
                    </w:p>
                    <w:p w:rsidR="00084C13" w:rsidRDefault="00084C13" w:rsidP="00084C13">
                      <w:pPr>
                        <w:spacing w:after="0"/>
                        <w:rPr>
                          <w:b/>
                          <w:sz w:val="28"/>
                          <w:lang w:val="en-US"/>
                        </w:rPr>
                      </w:pPr>
                      <w:r w:rsidRPr="00712E59">
                        <w:rPr>
                          <w:b/>
                          <w:sz w:val="28"/>
                          <w:lang w:val="en-US"/>
                        </w:rPr>
                        <w:t>Procedure:</w:t>
                      </w:r>
                    </w:p>
                    <w:p w:rsidR="000379B2" w:rsidRDefault="00352948" w:rsidP="00084C13">
                      <w:pPr>
                        <w:spacing w:after="0" w:line="240" w:lineRule="auto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Before class:</w:t>
                      </w:r>
                      <w:r w:rsidR="007C0C12">
                        <w:rPr>
                          <w:b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A3F27" w:rsidRPr="00226285" w:rsidRDefault="00CA3F27" w:rsidP="002262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lang w:val="en-US"/>
                        </w:rPr>
                      </w:pPr>
                      <w:r w:rsidRPr="00226285">
                        <w:rPr>
                          <w:sz w:val="20"/>
                          <w:lang w:val="en-US"/>
                        </w:rPr>
                        <w:t>Print/photocopy board game and collect other materials.</w:t>
                      </w:r>
                    </w:p>
                    <w:p w:rsidR="00084C13" w:rsidRDefault="00084C13" w:rsidP="00084C13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084C13" w:rsidRPr="00F445B8" w:rsidRDefault="00084C13" w:rsidP="000379B2">
                      <w:pPr>
                        <w:spacing w:after="0"/>
                        <w:rPr>
                          <w:b/>
                          <w:szCs w:val="24"/>
                          <w:lang w:val="en-US"/>
                        </w:rPr>
                      </w:pPr>
                      <w:r w:rsidRPr="00F445B8">
                        <w:rPr>
                          <w:b/>
                          <w:szCs w:val="24"/>
                          <w:lang w:val="en-US"/>
                        </w:rPr>
                        <w:t>In class:</w:t>
                      </w:r>
                    </w:p>
                    <w:sdt>
                      <w:sdtPr>
                        <w:rPr>
                          <w:lang w:val="en-US"/>
                        </w:rPr>
                        <w:id w:val="-647284034"/>
                      </w:sdtPr>
                      <w:sdtEndPr/>
                      <w:sdtContent>
                        <w:p w:rsidR="00B96A44" w:rsidRPr="00B96A44" w:rsidRDefault="00823507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In pairs</w:t>
                          </w:r>
                          <w:r w:rsidR="008113F5">
                            <w:rPr>
                              <w:sz w:val="20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children take turns to roll the dice and move their counter on the board.</w:t>
                          </w:r>
                        </w:p>
                        <w:p w:rsidR="00B96A44" w:rsidRDefault="00823507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The child not rolling the dice asks any </w:t>
                          </w:r>
                          <w:r w:rsidR="008113F5">
                            <w:rPr>
                              <w:sz w:val="20"/>
                              <w:lang w:val="en-US"/>
                            </w:rPr>
                            <w:t>question that is landed upon, for example: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 w:rsidR="008113F5">
                            <w:rPr>
                              <w:sz w:val="20"/>
                              <w:lang w:val="en-US"/>
                            </w:rPr>
                            <w:t>“What is your favourite food?”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The child who has moved their counter must answer this question correctly or move their counter back to its previous position.</w:t>
                          </w:r>
                        </w:p>
                        <w:p w:rsidR="00823507" w:rsidRPr="00B96A44" w:rsidRDefault="00823507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The teacher should circulate around the class and encourage children to speak in English.</w:t>
                          </w:r>
                        </w:p>
                        <w:p w:rsidR="00084C13" w:rsidRPr="000379B2" w:rsidRDefault="00823507" w:rsidP="00084C1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The child who gets their counter past the finish first is the winner.</w:t>
                          </w:r>
                        </w:p>
                      </w:sdtContent>
                    </w:sdt>
                    <w:p w:rsidR="000379B2" w:rsidRDefault="000379B2" w:rsidP="000379B2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:rsidR="00084C13" w:rsidRDefault="00084C13" w:rsidP="000379B2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>Follow Up:</w:t>
                      </w:r>
                    </w:p>
                    <w:sdt>
                      <w:sdtPr>
                        <w:rPr>
                          <w:sz w:val="24"/>
                        </w:rPr>
                        <w:id w:val="-120154596"/>
                      </w:sdtPr>
                      <w:sdtEndPr/>
                      <w:sdtContent>
                        <w:p w:rsidR="00084C13" w:rsidRPr="00BB384B" w:rsidRDefault="00823507" w:rsidP="00084C13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 ‘wh’ question based activities.</w:t>
                          </w:r>
                        </w:p>
                      </w:sdtContent>
                    </w:sdt>
                    <w:p w:rsidR="00084C13" w:rsidRPr="00712E59" w:rsidRDefault="00084C13" w:rsidP="000379B2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084C13" w:rsidRPr="00712E59" w:rsidRDefault="00084C13" w:rsidP="000379B2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 xml:space="preserve">Variations: </w:t>
                      </w:r>
                    </w:p>
                    <w:sdt>
                      <w:sdtPr>
                        <w:rPr>
                          <w:sz w:val="20"/>
                          <w:szCs w:val="20"/>
                        </w:rPr>
                        <w:id w:val="-494187648"/>
                      </w:sdtPr>
                      <w:sdtEndPr/>
                      <w:sdtContent>
                        <w:p w:rsidR="00084C13" w:rsidRPr="008113F5" w:rsidRDefault="0082350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8113F5">
                            <w:rPr>
                              <w:sz w:val="20"/>
                              <w:szCs w:val="20"/>
                            </w:rPr>
                            <w:t>Pairs can repeat the game after they have finished. The game can be played in groups also.</w:t>
                          </w:r>
                        </w:p>
                      </w:sdtContent>
                    </w:sdt>
                    <w:p w:rsidR="00084C13" w:rsidRDefault="00084C13" w:rsidP="00084C13"/>
                  </w:txbxContent>
                </v:textbox>
              </v:shape>
            </w:pict>
          </mc:Fallback>
        </mc:AlternateContent>
      </w:r>
      <w:r w:rsidR="004E44C1">
        <w:rPr>
          <w:b/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E43E9" wp14:editId="65E00EAB">
                <wp:simplePos x="0" y="0"/>
                <wp:positionH relativeFrom="column">
                  <wp:posOffset>-127591</wp:posOffset>
                </wp:positionH>
                <wp:positionV relativeFrom="paragraph">
                  <wp:posOffset>164672</wp:posOffset>
                </wp:positionV>
                <wp:extent cx="6719777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C637A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2.95pt" to="519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" strokecolor="#4579b8 [3044]"/>
            </w:pict>
          </mc:Fallback>
        </mc:AlternateContent>
      </w:r>
    </w:p>
    <w:p w:rsidR="004E44C1" w:rsidRDefault="004E44C1" w:rsidP="004436AA">
      <w:pPr>
        <w:spacing w:after="0" w:line="240" w:lineRule="auto"/>
        <w:rPr>
          <w:b/>
          <w:sz w:val="24"/>
          <w:lang w:val="en-US"/>
        </w:rPr>
      </w:pPr>
    </w:p>
    <w:p w:rsidR="008269C1" w:rsidRPr="008269C1" w:rsidRDefault="0080735D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</w:t>
      </w:r>
      <w:r w:rsidR="00B145D4" w:rsidRPr="008269C1">
        <w:rPr>
          <w:lang w:val="en-US"/>
        </w:rPr>
        <w:t xml:space="preserve">  </w:t>
      </w:r>
    </w:p>
    <w:p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 </w:t>
      </w:r>
    </w:p>
    <w:p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</w:t>
      </w:r>
      <w:r w:rsidR="0080735D" w:rsidRPr="008269C1">
        <w:rPr>
          <w:lang w:val="en-US"/>
        </w:rPr>
        <w:t xml:space="preserve">  </w:t>
      </w:r>
    </w:p>
    <w:p w:rsidR="00BB384B" w:rsidRDefault="00BB384B" w:rsidP="004436AA">
      <w:pPr>
        <w:spacing w:after="0" w:line="240" w:lineRule="auto"/>
        <w:rPr>
          <w:sz w:val="24"/>
          <w:lang w:val="en-US"/>
        </w:rPr>
      </w:pPr>
    </w:p>
    <w:p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:rsidR="008269C1" w:rsidRPr="008269C1" w:rsidRDefault="008269C1" w:rsidP="008269C1">
      <w:pPr>
        <w:spacing w:after="0"/>
        <w:rPr>
          <w:b/>
          <w:smallCaps/>
          <w:lang w:val="en-US"/>
        </w:rPr>
      </w:pPr>
    </w:p>
    <w:p w:rsidR="008269C1" w:rsidRPr="008269C1" w:rsidRDefault="00BB384B" w:rsidP="008269C1">
      <w:pPr>
        <w:spacing w:after="0"/>
        <w:rPr>
          <w:b/>
          <w:smallCaps/>
          <w:lang w:val="en-US"/>
        </w:rPr>
      </w:pPr>
      <w:r w:rsidRPr="008269C1">
        <w:rPr>
          <w:b/>
          <w:smallCaps/>
          <w:lang w:val="en-US"/>
        </w:rPr>
        <w:t xml:space="preserve">  </w:t>
      </w:r>
      <w:r w:rsidRPr="008269C1">
        <w:rPr>
          <w:b/>
          <w:smallCaps/>
          <w:lang w:val="en-US"/>
        </w:rPr>
        <w:tab/>
      </w:r>
      <w:r w:rsidRPr="008269C1">
        <w:rPr>
          <w:b/>
          <w:smallCaps/>
          <w:lang w:val="en-US"/>
        </w:rPr>
        <w:tab/>
      </w:r>
    </w:p>
    <w:p w:rsidR="00BB384B" w:rsidRPr="008269C1" w:rsidRDefault="00BB384B" w:rsidP="008269C1">
      <w:pPr>
        <w:spacing w:after="0"/>
        <w:rPr>
          <w:b/>
          <w:smallCaps/>
          <w:lang w:val="en-US"/>
        </w:rPr>
      </w:pPr>
    </w:p>
    <w:p w:rsidR="00BB384B" w:rsidRPr="00BB384B" w:rsidRDefault="00084C13" w:rsidP="008269C1">
      <w:pPr>
        <w:pStyle w:val="ListParagraph"/>
        <w:spacing w:after="0"/>
        <w:rPr>
          <w:sz w:val="24"/>
          <w:lang w:val="en-US"/>
        </w:rPr>
      </w:pPr>
      <w:r w:rsidRPr="00BB384B">
        <w:rPr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44E95" wp14:editId="00778446">
                <wp:simplePos x="0" y="0"/>
                <wp:positionH relativeFrom="column">
                  <wp:posOffset>297180</wp:posOffset>
                </wp:positionH>
                <wp:positionV relativeFrom="paragraph">
                  <wp:posOffset>4401347</wp:posOffset>
                </wp:positionV>
                <wp:extent cx="1796607" cy="1975263"/>
                <wp:effectExtent l="304800" t="57150" r="51435" b="349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607" cy="1975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:rsidR="00084C13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Teaching Tips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</w:p>
                          <w:p w:rsidR="00CA3F27" w:rsidRPr="00CA3F27" w:rsidRDefault="00CA3F27" w:rsidP="00CA3F27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CA3F27">
                              <w:rPr>
                                <w:sz w:val="20"/>
                                <w:lang w:val="en-US"/>
                              </w:rPr>
                              <w:t>It is useful to laminate the board game sheet so that it does not crease, blow away or get torn during use.</w:t>
                            </w:r>
                          </w:p>
                          <w:p w:rsidR="00CA3F27" w:rsidRPr="00712E59" w:rsidRDefault="00CA3F27" w:rsidP="00CA3F2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200871566"/>
                            </w:sdtPr>
                            <w:sdtEndPr>
                              <w:rPr>
                                <w:sz w:val="20"/>
                              </w:rPr>
                            </w:sdtEndPr>
                            <w:sdtContent>
                              <w:p w:rsidR="00084C13" w:rsidRPr="00C9622A" w:rsidRDefault="00823507" w:rsidP="00084C1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</w:t>
                                </w:r>
                                <w:r w:rsidR="00EE2B91">
                                  <w:rPr>
                                    <w:sz w:val="20"/>
                                  </w:rPr>
                                  <w:t xml:space="preserve">rizes can be given for winners </w:t>
                                </w:r>
                                <w:r>
                                  <w:rPr>
                                    <w:sz w:val="20"/>
                                  </w:rPr>
                                  <w:t>or those with the most wins</w:t>
                                </w:r>
                                <w:r w:rsidR="00EE2B9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4E95" id="Text Box 7" o:spid="_x0000_s1028" type="#_x0000_t202" style="position:absolute;left:0;text-align:left;margin-left:23.4pt;margin-top:346.55pt;width:141.45pt;height:15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" strokecolor="black [3213]" strokeweight=".25pt">
                <v:stroke dashstyle="dash"/>
                <v:shadow on="t" color="black" opacity="18350f" offset="-5.40094mm,4.37361mm"/>
                <v:textbox>
                  <w:txbxContent>
                    <w:p w:rsidR="00084C13" w:rsidRDefault="00084C13" w:rsidP="00084C1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Teaching Tips</w:t>
                      </w:r>
                      <w:r w:rsidRPr="00712E59">
                        <w:rPr>
                          <w:b/>
                          <w:sz w:val="28"/>
                        </w:rPr>
                        <w:t xml:space="preserve">: </w:t>
                      </w:r>
                    </w:p>
                    <w:p w:rsidR="00CA3F27" w:rsidRPr="00CA3F27" w:rsidRDefault="00CA3F27" w:rsidP="00CA3F27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 w:rsidRPr="00CA3F27">
                        <w:rPr>
                          <w:sz w:val="20"/>
                          <w:lang w:val="en-US"/>
                        </w:rPr>
                        <w:t>It is useful to laminate the board game sheet so that it does not crease, blow away or get torn during use.</w:t>
                      </w:r>
                    </w:p>
                    <w:p w:rsidR="00CA3F27" w:rsidRPr="00712E59" w:rsidRDefault="00CA3F27" w:rsidP="00CA3F2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sdt>
                      <w:sdtPr>
                        <w:rPr>
                          <w:sz w:val="24"/>
                        </w:rPr>
                        <w:id w:val="-200871566"/>
                      </w:sdtPr>
                      <w:sdtEndPr>
                        <w:rPr>
                          <w:sz w:val="20"/>
                        </w:rPr>
                      </w:sdtEndPr>
                      <w:sdtContent>
                        <w:p w:rsidR="00084C13" w:rsidRPr="00C9622A" w:rsidRDefault="00823507" w:rsidP="00084C1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</w:t>
                          </w:r>
                          <w:r w:rsidR="00EE2B91">
                            <w:rPr>
                              <w:sz w:val="20"/>
                            </w:rPr>
                            <w:t xml:space="preserve">rizes can be given for winners </w:t>
                          </w:r>
                          <w:r>
                            <w:rPr>
                              <w:sz w:val="20"/>
                            </w:rPr>
                            <w:t>or those with the most wins</w:t>
                          </w:r>
                          <w:r w:rsidR="00EE2B91">
                            <w:rPr>
                              <w:sz w:val="20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ectPr w:rsidR="00BB384B" w:rsidRPr="00BB384B" w:rsidSect="004E44C1">
      <w:headerReference w:type="default" r:id="rId8"/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3F6" w:rsidRDefault="001B63F6" w:rsidP="00BB384B">
      <w:pPr>
        <w:spacing w:after="0" w:line="240" w:lineRule="auto"/>
      </w:pPr>
      <w:r>
        <w:separator/>
      </w:r>
    </w:p>
  </w:endnote>
  <w:endnote w:type="continuationSeparator" w:id="0">
    <w:p w:rsidR="001B63F6" w:rsidRDefault="001B63F6" w:rsidP="00B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35511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rPr>
            <w:smallCaps/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F95" w:rsidRPr="00557F9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445B8">
          <w:rPr>
            <w:smallCaps/>
            <w:color w:val="808080" w:themeColor="background1" w:themeShade="80"/>
            <w:spacing w:val="60"/>
            <w:sz w:val="20"/>
            <w:szCs w:val="20"/>
          </w:rPr>
          <w:t>ELTDP Teacher Resource Book</w:t>
        </w:r>
      </w:p>
      <w:p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FFFFFF" w:themeColor="background1"/>
            <w:spacing w:val="60"/>
            <w:lang w:val="en-AU" w:eastAsia="en-AU"/>
          </w:rPr>
          <w:drawing>
            <wp:inline distT="0" distB="0" distL="0" distR="0" wp14:anchorId="1ECD3D06" wp14:editId="42AAD8D6">
              <wp:extent cx="946297" cy="271700"/>
              <wp:effectExtent l="0" t="0" r="635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ritish-Council-stacked-positive-rgb.jpg"/>
                      <pic:cNvPicPr/>
                    </pic:nvPicPr>
                    <pic:blipFill>
                      <a:blip r:embed="rId1">
                        <a:lum bright="70000" contrast="-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6297" cy="271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4E44C1" w:rsidRDefault="004E4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3F6" w:rsidRDefault="001B63F6" w:rsidP="00BB384B">
      <w:pPr>
        <w:spacing w:after="0" w:line="240" w:lineRule="auto"/>
      </w:pPr>
      <w:r>
        <w:separator/>
      </w:r>
    </w:p>
  </w:footnote>
  <w:footnote w:type="continuationSeparator" w:id="0">
    <w:p w:rsidR="001B63F6" w:rsidRDefault="001B63F6" w:rsidP="00B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968752352"/>
      <w:placeholder>
        <w:docPart w:val="F443E29C31AC4B339D57955922C2A796"/>
      </w:placeholder>
      <w:temporary/>
      <w:showingPlcHdr/>
    </w:sdtPr>
    <w:sdtEndPr/>
    <w:sdtContent>
      <w:p w:rsidR="004E44C1" w:rsidRPr="008B502F" w:rsidRDefault="00C9622A" w:rsidP="004E44C1">
        <w:pPr>
          <w:pStyle w:val="Header"/>
          <w:rPr>
            <w:sz w:val="24"/>
          </w:rPr>
        </w:pPr>
        <w:r w:rsidRPr="00F445B8">
          <w:rPr>
            <w:b/>
            <w:smallCaps/>
            <w:sz w:val="32"/>
            <w:szCs w:val="28"/>
          </w:rPr>
          <w:t>Enter Category/Chapter</w:t>
        </w:r>
      </w:p>
    </w:sdtContent>
  </w:sdt>
  <w:p w:rsidR="004E44C1" w:rsidRPr="004E44C1" w:rsidRDefault="004E44C1" w:rsidP="004E44C1">
    <w:pPr>
      <w:spacing w:after="0" w:line="240" w:lineRule="auto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6104"/>
    <w:multiLevelType w:val="hybridMultilevel"/>
    <w:tmpl w:val="4588BF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74EF6"/>
    <w:multiLevelType w:val="hybridMultilevel"/>
    <w:tmpl w:val="0FD609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40E4"/>
    <w:multiLevelType w:val="hybridMultilevel"/>
    <w:tmpl w:val="7BAC1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A72D9"/>
    <w:multiLevelType w:val="hybridMultilevel"/>
    <w:tmpl w:val="78E2FB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D0815"/>
    <w:multiLevelType w:val="hybridMultilevel"/>
    <w:tmpl w:val="63064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96075"/>
    <w:multiLevelType w:val="hybridMultilevel"/>
    <w:tmpl w:val="45566742"/>
    <w:lvl w:ilvl="0" w:tplc="0809000F">
      <w:start w:val="1"/>
      <w:numFmt w:val="decimal"/>
      <w:lvlText w:val="%1."/>
      <w:lvlJc w:val="left"/>
      <w:pPr>
        <w:ind w:left="-23760" w:hanging="360"/>
      </w:pPr>
    </w:lvl>
    <w:lvl w:ilvl="1" w:tplc="08090019" w:tentative="1">
      <w:start w:val="1"/>
      <w:numFmt w:val="lowerLetter"/>
      <w:lvlText w:val="%2."/>
      <w:lvlJc w:val="left"/>
      <w:pPr>
        <w:ind w:left="-23040" w:hanging="360"/>
      </w:pPr>
    </w:lvl>
    <w:lvl w:ilvl="2" w:tplc="0809001B" w:tentative="1">
      <w:start w:val="1"/>
      <w:numFmt w:val="lowerRoman"/>
      <w:lvlText w:val="%3."/>
      <w:lvlJc w:val="right"/>
      <w:pPr>
        <w:ind w:left="-22320" w:hanging="180"/>
      </w:pPr>
    </w:lvl>
    <w:lvl w:ilvl="3" w:tplc="0809000F" w:tentative="1">
      <w:start w:val="1"/>
      <w:numFmt w:val="decimal"/>
      <w:lvlText w:val="%4."/>
      <w:lvlJc w:val="left"/>
      <w:pPr>
        <w:ind w:left="-21600" w:hanging="360"/>
      </w:pPr>
    </w:lvl>
    <w:lvl w:ilvl="4" w:tplc="08090019" w:tentative="1">
      <w:start w:val="1"/>
      <w:numFmt w:val="lowerLetter"/>
      <w:lvlText w:val="%5."/>
      <w:lvlJc w:val="left"/>
      <w:pPr>
        <w:ind w:left="-20880" w:hanging="360"/>
      </w:pPr>
    </w:lvl>
    <w:lvl w:ilvl="5" w:tplc="0809001B" w:tentative="1">
      <w:start w:val="1"/>
      <w:numFmt w:val="lowerRoman"/>
      <w:lvlText w:val="%6."/>
      <w:lvlJc w:val="right"/>
      <w:pPr>
        <w:ind w:left="-20160" w:hanging="180"/>
      </w:pPr>
    </w:lvl>
    <w:lvl w:ilvl="6" w:tplc="0809000F" w:tentative="1">
      <w:start w:val="1"/>
      <w:numFmt w:val="decimal"/>
      <w:lvlText w:val="%7."/>
      <w:lvlJc w:val="left"/>
      <w:pPr>
        <w:ind w:left="-19440" w:hanging="360"/>
      </w:pPr>
    </w:lvl>
    <w:lvl w:ilvl="7" w:tplc="08090019" w:tentative="1">
      <w:start w:val="1"/>
      <w:numFmt w:val="lowerLetter"/>
      <w:lvlText w:val="%8."/>
      <w:lvlJc w:val="left"/>
      <w:pPr>
        <w:ind w:left="-18720" w:hanging="360"/>
      </w:pPr>
    </w:lvl>
    <w:lvl w:ilvl="8" w:tplc="0809001B" w:tentative="1">
      <w:start w:val="1"/>
      <w:numFmt w:val="lowerRoman"/>
      <w:lvlText w:val="%9."/>
      <w:lvlJc w:val="right"/>
      <w:pPr>
        <w:ind w:left="-18000" w:hanging="180"/>
      </w:pPr>
    </w:lvl>
  </w:abstractNum>
  <w:abstractNum w:abstractNumId="6">
    <w:nsid w:val="79BC67C5"/>
    <w:multiLevelType w:val="hybridMultilevel"/>
    <w:tmpl w:val="8B388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07"/>
    <w:rsid w:val="000379B2"/>
    <w:rsid w:val="00084C13"/>
    <w:rsid w:val="00094BE4"/>
    <w:rsid w:val="00097D2F"/>
    <w:rsid w:val="001B63F6"/>
    <w:rsid w:val="001C5813"/>
    <w:rsid w:val="00222D9F"/>
    <w:rsid w:val="00226285"/>
    <w:rsid w:val="0025669F"/>
    <w:rsid w:val="00352948"/>
    <w:rsid w:val="004436AA"/>
    <w:rsid w:val="004E44C1"/>
    <w:rsid w:val="0054460A"/>
    <w:rsid w:val="00557F95"/>
    <w:rsid w:val="006973C8"/>
    <w:rsid w:val="00712E59"/>
    <w:rsid w:val="007C0C12"/>
    <w:rsid w:val="00802CE4"/>
    <w:rsid w:val="0080735D"/>
    <w:rsid w:val="0081108F"/>
    <w:rsid w:val="008113F5"/>
    <w:rsid w:val="00823507"/>
    <w:rsid w:val="008269C1"/>
    <w:rsid w:val="00882575"/>
    <w:rsid w:val="008B502F"/>
    <w:rsid w:val="00987BFB"/>
    <w:rsid w:val="00993890"/>
    <w:rsid w:val="009A6881"/>
    <w:rsid w:val="009B3F96"/>
    <w:rsid w:val="009D458E"/>
    <w:rsid w:val="009F3F8B"/>
    <w:rsid w:val="00A67246"/>
    <w:rsid w:val="00B145D4"/>
    <w:rsid w:val="00B96A44"/>
    <w:rsid w:val="00BB384B"/>
    <w:rsid w:val="00BE4333"/>
    <w:rsid w:val="00C43165"/>
    <w:rsid w:val="00C9282B"/>
    <w:rsid w:val="00C9622A"/>
    <w:rsid w:val="00CA3F27"/>
    <w:rsid w:val="00D65CC2"/>
    <w:rsid w:val="00DD64F3"/>
    <w:rsid w:val="00E75A00"/>
    <w:rsid w:val="00EE2B91"/>
    <w:rsid w:val="00F3546E"/>
    <w:rsid w:val="00F4205C"/>
    <w:rsid w:val="00F445B8"/>
    <w:rsid w:val="00F6759B"/>
    <w:rsid w:val="00FC3683"/>
    <w:rsid w:val="00FE1E07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CD326-93F5-43D4-8AE3-AFEB146A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4B"/>
  </w:style>
  <w:style w:type="paragraph" w:styleId="Footer">
    <w:name w:val="footer"/>
    <w:basedOn w:val="Normal"/>
    <w:link w:val="Foot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-ELTDP2\Desktop\Resource%20Pack%20Entries\Resource%20Book%20Template%20modified%208.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B8BE74FE18485CA6616D4ADC89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B3BE-3521-4C1C-BC7B-8A23B48D7CC0}"/>
      </w:docPartPr>
      <w:docPartBody>
        <w:p w:rsidR="007C4CF8" w:rsidRDefault="008467F3">
          <w:pPr>
            <w:pStyle w:val="05B8BE74FE18485CA6616D4ADC892A50"/>
          </w:pPr>
          <w:r>
            <w:rPr>
              <w:rStyle w:val="PlaceholderText"/>
              <w:b/>
              <w:sz w:val="44"/>
            </w:rPr>
            <w:t>Click here to enter title</w:t>
          </w:r>
        </w:p>
      </w:docPartBody>
    </w:docPart>
    <w:docPart>
      <w:docPartPr>
        <w:name w:val="CD2016EA60F64DAEA7DB7F027F36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BFD3-463F-4721-A882-FC0D78572BA8}"/>
      </w:docPartPr>
      <w:docPartBody>
        <w:p w:rsidR="007C4CF8" w:rsidRDefault="008467F3">
          <w:pPr>
            <w:pStyle w:val="CD2016EA60F64DAEA7DB7F027F36502D"/>
          </w:pPr>
          <w:r w:rsidRPr="004E44C1">
            <w:rPr>
              <w:sz w:val="18"/>
              <w:szCs w:val="18"/>
              <w:lang w:val="en-US"/>
            </w:rPr>
            <w:t>Click here to enter teacher name</w:t>
          </w:r>
          <w:r w:rsidRPr="004E44C1">
            <w:rPr>
              <w:rStyle w:val="PlaceholderText"/>
              <w:color w:val="auto"/>
              <w:sz w:val="18"/>
              <w:szCs w:val="18"/>
            </w:rPr>
            <w:t>, school, district, state</w:t>
          </w:r>
        </w:p>
      </w:docPartBody>
    </w:docPart>
    <w:docPart>
      <w:docPartPr>
        <w:name w:val="F443E29C31AC4B339D57955922C2A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9D52D-72B4-4003-85C9-ED6E904249F3}"/>
      </w:docPartPr>
      <w:docPartBody>
        <w:p w:rsidR="007C4CF8" w:rsidRDefault="008467F3">
          <w:pPr>
            <w:pStyle w:val="F443E29C31AC4B339D57955922C2A796"/>
          </w:pPr>
          <w:r w:rsidRPr="00902D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F3"/>
    <w:rsid w:val="007C4CF8"/>
    <w:rsid w:val="008467F3"/>
    <w:rsid w:val="00CA253E"/>
    <w:rsid w:val="00E64ED1"/>
    <w:rsid w:val="00E66301"/>
    <w:rsid w:val="00EE6D0C"/>
    <w:rsid w:val="00FB4506"/>
    <w:rsid w:val="00F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D0C"/>
    <w:rPr>
      <w:color w:val="808080"/>
    </w:rPr>
  </w:style>
  <w:style w:type="paragraph" w:customStyle="1" w:styleId="05B8BE74FE18485CA6616D4ADC892A50">
    <w:name w:val="05B8BE74FE18485CA6616D4ADC892A50"/>
  </w:style>
  <w:style w:type="paragraph" w:customStyle="1" w:styleId="CD2016EA60F64DAEA7DB7F027F36502D">
    <w:name w:val="CD2016EA60F64DAEA7DB7F027F36502D"/>
  </w:style>
  <w:style w:type="paragraph" w:customStyle="1" w:styleId="F443E29C31AC4B339D57955922C2A796">
    <w:name w:val="F443E29C31AC4B339D57955922C2A796"/>
  </w:style>
  <w:style w:type="paragraph" w:customStyle="1" w:styleId="C777D7254A334656BBFC373C731EFE64">
    <w:name w:val="C777D7254A334656BBFC373C731EFE64"/>
    <w:rsid w:val="00EE6D0C"/>
    <w:pPr>
      <w:spacing w:after="160" w:line="259" w:lineRule="auto"/>
    </w:pPr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E0C39-73B2-4AE1-9A0A-5B39D393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Resource Book Template modified 8.4</Template>
  <TotalTime>90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BC-ELTDP2</dc:creator>
  <cp:lastModifiedBy>Chriss Marinoni</cp:lastModifiedBy>
  <cp:revision>7</cp:revision>
  <dcterms:created xsi:type="dcterms:W3CDTF">2015-05-09T04:08:00Z</dcterms:created>
  <dcterms:modified xsi:type="dcterms:W3CDTF">2015-05-28T08:49:00Z</dcterms:modified>
</cp:coreProperties>
</file>